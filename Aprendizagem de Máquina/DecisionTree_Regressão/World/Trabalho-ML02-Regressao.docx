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5CF1E7" w14:textId="77777777" w:rsidR="00EB67CF" w:rsidRDefault="00EB67CF" w:rsidP="00D176BF">
      <w:pPr>
        <w:jc w:val="center"/>
        <w:rPr>
          <w:smallCaps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0FA32956" w14:textId="2D138A85" w:rsidR="00D176BF" w:rsidRPr="00771457" w:rsidRDefault="00C30312" w:rsidP="00D176BF">
      <w:pPr>
        <w:jc w:val="center"/>
        <w:rPr>
          <w:smallCaps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771457">
        <w:rPr>
          <w:smallCaps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Trabalho </w:t>
      </w:r>
      <w:r w:rsidR="00EB67CF">
        <w:rPr>
          <w:smallCaps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ML</w:t>
      </w:r>
      <w:r w:rsidR="00891E20" w:rsidRPr="00771457">
        <w:rPr>
          <w:smallCaps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– Aprendizagem de Máquina </w:t>
      </w:r>
      <w:r w:rsidR="00EB67CF">
        <w:rPr>
          <w:smallCaps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– </w:t>
      </w:r>
      <w:r w:rsidR="00FD2096">
        <w:rPr>
          <w:smallCaps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Regressão</w:t>
      </w:r>
      <w:r w:rsidR="00EB67CF">
        <w:rPr>
          <w:smallCaps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="00891E20" w:rsidRPr="00771457">
        <w:rPr>
          <w:smallCaps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– Código Python</w:t>
      </w:r>
    </w:p>
    <w:p w14:paraId="4E1E297C" w14:textId="77777777" w:rsidR="000B34E9" w:rsidRPr="00771457" w:rsidRDefault="000B34E9" w:rsidP="00D176BF">
      <w:pPr>
        <w:jc w:val="center"/>
        <w:rPr>
          <w:smallCaps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3023E526" w14:textId="77777777" w:rsidR="00D25505" w:rsidRPr="00771457" w:rsidRDefault="00D25505" w:rsidP="000B34E9">
      <w:pPr>
        <w:rPr>
          <w:smallCaps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18F58F06" w14:textId="6D7E32E3" w:rsidR="00D25505" w:rsidRPr="00771457" w:rsidRDefault="00D25505" w:rsidP="000B34E9">
      <w:pPr>
        <w:rPr>
          <w:b/>
          <w:smallCaps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771457">
        <w:rPr>
          <w:b/>
          <w:smallCaps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Descrição da atividade:</w:t>
      </w:r>
    </w:p>
    <w:p w14:paraId="0FAE32DC" w14:textId="77777777" w:rsidR="000B34E9" w:rsidRPr="00771457" w:rsidRDefault="000B34E9" w:rsidP="00576007">
      <w:pPr>
        <w:rPr>
          <w:rFonts w:ascii="Calibri" w:hAnsi="Calibri"/>
          <w:sz w:val="22"/>
          <w:szCs w:val="22"/>
        </w:rPr>
      </w:pPr>
    </w:p>
    <w:p w14:paraId="11233B7F" w14:textId="61B5D7B9" w:rsidR="000B34E9" w:rsidRDefault="000B34E9" w:rsidP="002D5AFC">
      <w:pPr>
        <w:jc w:val="both"/>
        <w:rPr>
          <w:rFonts w:ascii="Calibri" w:hAnsi="Calibri"/>
          <w:sz w:val="24"/>
          <w:szCs w:val="24"/>
        </w:rPr>
      </w:pPr>
      <w:r w:rsidRPr="002D5AFC">
        <w:rPr>
          <w:rFonts w:ascii="Calibri" w:hAnsi="Calibri"/>
          <w:sz w:val="24"/>
          <w:szCs w:val="24"/>
        </w:rPr>
        <w:t xml:space="preserve">Exercício prático usando o Python </w:t>
      </w:r>
    </w:p>
    <w:p w14:paraId="387F351B" w14:textId="77777777" w:rsidR="004B178D" w:rsidRDefault="004B178D">
      <w:pPr>
        <w:rPr>
          <w:rFonts w:ascii="Calibri" w:hAnsi="Calibri"/>
          <w:sz w:val="24"/>
          <w:szCs w:val="24"/>
        </w:rPr>
      </w:pPr>
    </w:p>
    <w:p w14:paraId="077B79D3" w14:textId="62CCBF64" w:rsidR="004C3381" w:rsidRDefault="00FD2096" w:rsidP="004C3381">
      <w:pPr>
        <w:pStyle w:val="TextosemFormatao"/>
        <w:jc w:val="both"/>
        <w:rPr>
          <w:rFonts w:ascii="Calibri" w:eastAsia="Times New Roman" w:hAnsi="Calibri" w:cs="Times New Roman"/>
          <w:sz w:val="24"/>
          <w:szCs w:val="24"/>
          <w:lang w:eastAsia="pt-BR"/>
        </w:rPr>
      </w:pPr>
      <w:r>
        <w:rPr>
          <w:rFonts w:ascii="Calibri" w:eastAsia="Times New Roman" w:hAnsi="Calibri" w:cs="Times New Roman"/>
          <w:sz w:val="24"/>
          <w:szCs w:val="24"/>
          <w:lang w:eastAsia="pt-BR"/>
        </w:rPr>
        <w:t>Estude</w:t>
      </w:r>
      <w:r w:rsidR="004C3381" w:rsidRPr="00B12A0A">
        <w:rPr>
          <w:rFonts w:ascii="Calibri" w:eastAsia="Times New Roman" w:hAnsi="Calibri" w:cs="Times New Roman"/>
          <w:sz w:val="24"/>
          <w:szCs w:val="24"/>
          <w:lang w:eastAsia="pt-BR"/>
        </w:rPr>
        <w:t xml:space="preserve"> o script em Python disponibilizado para treinamento de </w:t>
      </w:r>
      <w:r>
        <w:rPr>
          <w:rFonts w:ascii="Calibri" w:eastAsia="Times New Roman" w:hAnsi="Calibri" w:cs="Times New Roman"/>
          <w:sz w:val="24"/>
          <w:szCs w:val="24"/>
          <w:lang w:eastAsia="pt-BR"/>
        </w:rPr>
        <w:t xml:space="preserve">um regressor (arquivo </w:t>
      </w:r>
      <w:r w:rsidRPr="00FD2096">
        <w:rPr>
          <w:rFonts w:ascii="Calibri" w:eastAsia="Times New Roman" w:hAnsi="Calibri" w:cs="Times New Roman"/>
          <w:sz w:val="24"/>
          <w:szCs w:val="24"/>
          <w:lang w:eastAsia="pt-BR"/>
        </w:rPr>
        <w:t>Regression_Machine_Learning_Case_Study_Project_EC_IAC_2022</w:t>
      </w:r>
      <w:r>
        <w:rPr>
          <w:rFonts w:ascii="Calibri" w:eastAsia="Times New Roman" w:hAnsi="Calibri" w:cs="Times New Roman"/>
          <w:sz w:val="24"/>
          <w:szCs w:val="24"/>
          <w:lang w:eastAsia="pt-BR"/>
        </w:rPr>
        <w:t>, disponível em formato IPYNB e PY, juntamente com a base de dados utilizada no exemplo – housing.CSV)</w:t>
      </w:r>
      <w:r w:rsidR="004C3381" w:rsidRPr="00B12A0A">
        <w:rPr>
          <w:rFonts w:ascii="Calibri" w:eastAsia="Times New Roman" w:hAnsi="Calibri" w:cs="Times New Roman"/>
          <w:sz w:val="24"/>
          <w:szCs w:val="24"/>
          <w:lang w:eastAsia="pt-BR"/>
        </w:rPr>
        <w:t xml:space="preserve">. </w:t>
      </w:r>
    </w:p>
    <w:p w14:paraId="254E2E94" w14:textId="77777777" w:rsidR="00DB3908" w:rsidRDefault="00DB3908" w:rsidP="004C3381">
      <w:pPr>
        <w:pStyle w:val="TextosemFormatao"/>
        <w:jc w:val="both"/>
        <w:rPr>
          <w:rFonts w:ascii="Times New Roman" w:hAnsi="Times New Roman" w:cs="Times New Roman"/>
          <w:b/>
          <w:sz w:val="20"/>
          <w:szCs w:val="20"/>
        </w:rPr>
      </w:pPr>
    </w:p>
    <w:p w14:paraId="7F63B774" w14:textId="4938B2AC" w:rsidR="004C3381" w:rsidRPr="00E6242A" w:rsidRDefault="00FD2096" w:rsidP="004C3381">
      <w:pPr>
        <w:pStyle w:val="TextosemFormatao"/>
        <w:jc w:val="both"/>
        <w:rPr>
          <w:rFonts w:asciiTheme="minorHAnsi" w:hAnsiTheme="minorHAnsi" w:cs="Times New Roman"/>
          <w:sz w:val="24"/>
          <w:szCs w:val="24"/>
        </w:rPr>
      </w:pPr>
      <w:r>
        <w:rPr>
          <w:rFonts w:asciiTheme="minorHAnsi" w:hAnsiTheme="minorHAnsi" w:cs="Times New Roman"/>
          <w:i/>
          <w:iCs/>
          <w:sz w:val="24"/>
          <w:szCs w:val="24"/>
        </w:rPr>
        <w:t>Atividades</w:t>
      </w:r>
      <w:r w:rsidR="00DB3908" w:rsidRPr="00E6242A">
        <w:rPr>
          <w:rFonts w:asciiTheme="minorHAnsi" w:hAnsiTheme="minorHAnsi" w:cs="Times New Roman"/>
          <w:sz w:val="24"/>
          <w:szCs w:val="24"/>
        </w:rPr>
        <w:t>:</w:t>
      </w:r>
    </w:p>
    <w:p w14:paraId="23B5739A" w14:textId="75A328F7" w:rsidR="00DB3908" w:rsidRPr="00E6242A" w:rsidRDefault="00FD2096" w:rsidP="00FD2096">
      <w:pPr>
        <w:pStyle w:val="PargrafodaLista"/>
        <w:widowControl w:val="0"/>
        <w:numPr>
          <w:ilvl w:val="0"/>
          <w:numId w:val="13"/>
        </w:numPr>
        <w:autoSpaceDE w:val="0"/>
        <w:autoSpaceDN w:val="0"/>
        <w:spacing w:before="120" w:after="120"/>
        <w:jc w:val="both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Escolha outra base de dados para regressão, adaptando o script caso necessário e execute os experimentos, apresentando os resultados e comentando os mesmos;</w:t>
      </w:r>
      <w:r w:rsidR="007119A3" w:rsidRPr="00E6242A">
        <w:rPr>
          <w:rFonts w:ascii="Calibri" w:hAnsi="Calibri"/>
          <w:sz w:val="24"/>
          <w:szCs w:val="24"/>
        </w:rPr>
        <w:t xml:space="preserve"> </w:t>
      </w:r>
    </w:p>
    <w:p w14:paraId="0320AE45" w14:textId="66978EA0" w:rsidR="00DB3908" w:rsidRPr="00E6242A" w:rsidRDefault="00FD2096" w:rsidP="00FD2096">
      <w:pPr>
        <w:pStyle w:val="PargrafodaLista"/>
        <w:widowControl w:val="0"/>
        <w:numPr>
          <w:ilvl w:val="0"/>
          <w:numId w:val="13"/>
        </w:numPr>
        <w:autoSpaceDE w:val="0"/>
        <w:autoSpaceDN w:val="0"/>
        <w:spacing w:before="120" w:after="120"/>
        <w:jc w:val="both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Com a nova base de dados, escolha outro(s) algoritmos de regressão e compare os resultados, comentando as suas diferenças</w:t>
      </w:r>
      <w:r w:rsidR="00DB3908" w:rsidRPr="00E6242A">
        <w:rPr>
          <w:rFonts w:ascii="Calibri" w:hAnsi="Calibri"/>
          <w:sz w:val="24"/>
          <w:szCs w:val="24"/>
        </w:rPr>
        <w:t xml:space="preserve">. </w:t>
      </w:r>
    </w:p>
    <w:p w14:paraId="67F5CACF" w14:textId="77777777" w:rsidR="007119A3" w:rsidRDefault="007119A3" w:rsidP="00DB3908">
      <w:pPr>
        <w:pStyle w:val="PargrafodaLista"/>
        <w:widowControl w:val="0"/>
        <w:autoSpaceDE w:val="0"/>
        <w:autoSpaceDN w:val="0"/>
        <w:spacing w:before="120" w:after="120"/>
        <w:jc w:val="both"/>
        <w:rPr>
          <w:color w:val="404040"/>
        </w:rPr>
      </w:pPr>
    </w:p>
    <w:p w14:paraId="17522780" w14:textId="107CB1E2" w:rsidR="00C30312" w:rsidRPr="003B4C8F" w:rsidRDefault="00891E20" w:rsidP="003B4C8F">
      <w:pPr>
        <w:pStyle w:val="TextosemFormatao"/>
        <w:jc w:val="both"/>
        <w:rPr>
          <w:rFonts w:ascii="Calibri" w:eastAsia="Times New Roman" w:hAnsi="Calibri" w:cs="Times New Roman"/>
          <w:sz w:val="24"/>
          <w:szCs w:val="24"/>
          <w:lang w:eastAsia="pt-BR"/>
        </w:rPr>
      </w:pPr>
      <w:r>
        <w:rPr>
          <w:rFonts w:ascii="Calibri" w:eastAsia="Times New Roman" w:hAnsi="Calibri" w:cs="Times New Roman"/>
          <w:sz w:val="24"/>
          <w:szCs w:val="24"/>
          <w:lang w:eastAsia="pt-BR"/>
        </w:rPr>
        <w:t>E</w:t>
      </w:r>
      <w:r w:rsidR="007119A3" w:rsidRPr="00380F21">
        <w:rPr>
          <w:rFonts w:ascii="Calibri" w:eastAsia="Times New Roman" w:hAnsi="Calibri" w:cs="Times New Roman"/>
          <w:sz w:val="24"/>
          <w:szCs w:val="24"/>
          <w:lang w:eastAsia="pt-BR"/>
        </w:rPr>
        <w:t>ntregar o script</w:t>
      </w:r>
      <w:r>
        <w:rPr>
          <w:rFonts w:ascii="Calibri" w:eastAsia="Times New Roman" w:hAnsi="Calibri" w:cs="Times New Roman"/>
          <w:sz w:val="24"/>
          <w:szCs w:val="24"/>
          <w:lang w:eastAsia="pt-BR"/>
        </w:rPr>
        <w:t xml:space="preserve"> e</w:t>
      </w:r>
      <w:r w:rsidR="007119A3" w:rsidRPr="00380F21">
        <w:rPr>
          <w:rFonts w:ascii="Calibri" w:eastAsia="Times New Roman" w:hAnsi="Calibri" w:cs="Times New Roman"/>
          <w:sz w:val="24"/>
          <w:szCs w:val="24"/>
          <w:lang w:eastAsia="pt-BR"/>
        </w:rPr>
        <w:t xml:space="preserve"> o </w:t>
      </w:r>
      <w:r w:rsidR="00C10CD5">
        <w:rPr>
          <w:rFonts w:ascii="Calibri" w:eastAsia="Times New Roman" w:hAnsi="Calibri" w:cs="Times New Roman"/>
          <w:sz w:val="24"/>
          <w:szCs w:val="24"/>
          <w:lang w:eastAsia="pt-BR"/>
        </w:rPr>
        <w:t>Relatório</w:t>
      </w:r>
      <w:r w:rsidR="007119A3" w:rsidRPr="00380F21">
        <w:rPr>
          <w:rFonts w:ascii="Calibri" w:eastAsia="Times New Roman" w:hAnsi="Calibri" w:cs="Times New Roman"/>
          <w:sz w:val="24"/>
          <w:szCs w:val="24"/>
          <w:lang w:eastAsia="pt-BR"/>
        </w:rPr>
        <w:t xml:space="preserve"> </w:t>
      </w:r>
      <w:r w:rsidR="00C30312">
        <w:rPr>
          <w:rFonts w:ascii="Calibri" w:eastAsia="Times New Roman" w:hAnsi="Calibri" w:cs="Times New Roman"/>
          <w:sz w:val="24"/>
          <w:szCs w:val="24"/>
          <w:lang w:eastAsia="pt-BR"/>
        </w:rPr>
        <w:t xml:space="preserve">no </w:t>
      </w:r>
      <w:proofErr w:type="spellStart"/>
      <w:r w:rsidR="00771457">
        <w:rPr>
          <w:rFonts w:ascii="Calibri" w:eastAsia="Times New Roman" w:hAnsi="Calibri" w:cs="Times New Roman"/>
          <w:sz w:val="24"/>
          <w:szCs w:val="24"/>
          <w:lang w:eastAsia="pt-BR"/>
        </w:rPr>
        <w:t>Canvas</w:t>
      </w:r>
      <w:proofErr w:type="spellEnd"/>
      <w:r w:rsidR="00C30312">
        <w:rPr>
          <w:rFonts w:ascii="Calibri" w:eastAsia="Times New Roman" w:hAnsi="Calibri" w:cs="Times New Roman"/>
          <w:sz w:val="24"/>
          <w:szCs w:val="24"/>
          <w:lang w:eastAsia="pt-BR"/>
        </w:rPr>
        <w:t xml:space="preserve">, </w:t>
      </w:r>
      <w:r w:rsidR="00771457">
        <w:rPr>
          <w:rFonts w:ascii="Calibri" w:eastAsia="Times New Roman" w:hAnsi="Calibri" w:cs="Times New Roman"/>
          <w:sz w:val="24"/>
          <w:szCs w:val="24"/>
          <w:lang w:eastAsia="pt-BR"/>
        </w:rPr>
        <w:t>usando</w:t>
      </w:r>
      <w:r w:rsidR="00C30312">
        <w:rPr>
          <w:rFonts w:ascii="Calibri" w:eastAsia="Times New Roman" w:hAnsi="Calibri" w:cs="Times New Roman"/>
          <w:sz w:val="24"/>
          <w:szCs w:val="24"/>
          <w:lang w:eastAsia="pt-BR"/>
        </w:rPr>
        <w:t xml:space="preserve"> o link </w:t>
      </w:r>
      <w:r w:rsidR="00771457">
        <w:rPr>
          <w:rFonts w:ascii="Calibri" w:eastAsia="Times New Roman" w:hAnsi="Calibri" w:cs="Times New Roman"/>
          <w:sz w:val="24"/>
          <w:szCs w:val="24"/>
          <w:lang w:eastAsia="pt-BR"/>
        </w:rPr>
        <w:t>fornecido</w:t>
      </w:r>
      <w:r w:rsidR="007119A3" w:rsidRPr="00380F21">
        <w:rPr>
          <w:rFonts w:ascii="Calibri" w:eastAsia="Times New Roman" w:hAnsi="Calibri" w:cs="Times New Roman"/>
          <w:sz w:val="24"/>
          <w:szCs w:val="24"/>
          <w:lang w:eastAsia="pt-BR"/>
        </w:rPr>
        <w:t>.</w:t>
      </w:r>
    </w:p>
    <w:sectPr w:rsidR="00C30312" w:rsidRPr="003B4C8F" w:rsidSect="00115B51">
      <w:headerReference w:type="default" r:id="rId7"/>
      <w:footerReference w:type="default" r:id="rId8"/>
      <w:pgSz w:w="11907" w:h="16840" w:code="9"/>
      <w:pgMar w:top="1701" w:right="1701" w:bottom="1701" w:left="1701" w:header="1134" w:footer="113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27F64B" w14:textId="77777777" w:rsidR="001B2109" w:rsidRDefault="001B2109">
      <w:r>
        <w:separator/>
      </w:r>
    </w:p>
  </w:endnote>
  <w:endnote w:type="continuationSeparator" w:id="0">
    <w:p w14:paraId="27C9B448" w14:textId="77777777" w:rsidR="001B2109" w:rsidRDefault="001B21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A329AC" w14:textId="4A81091F" w:rsidR="006516DE" w:rsidRDefault="006516DE" w:rsidP="002A7B9C">
    <w:pPr>
      <w:pStyle w:val="Rodap"/>
      <w:rPr>
        <w:rFonts w:ascii="Arial" w:hAnsi="Arial"/>
      </w:rPr>
    </w:pPr>
    <w:r>
      <w:rPr>
        <w:rFonts w:ascii="Arial" w:hAnsi="Arial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E094F5" w14:textId="77777777" w:rsidR="001B2109" w:rsidRDefault="001B2109">
      <w:r>
        <w:separator/>
      </w:r>
    </w:p>
  </w:footnote>
  <w:footnote w:type="continuationSeparator" w:id="0">
    <w:p w14:paraId="4A504E69" w14:textId="77777777" w:rsidR="001B2109" w:rsidRDefault="001B210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A329A4" w14:textId="6551BD23" w:rsidR="006516DE" w:rsidRDefault="00AD5EC9">
    <w:pPr>
      <w:pStyle w:val="Cabealho"/>
      <w:tabs>
        <w:tab w:val="left" w:pos="2694"/>
      </w:tabs>
      <w:rPr>
        <w:rFonts w:ascii="Arial" w:hAnsi="Arial"/>
        <w:b/>
        <w:sz w:val="28"/>
      </w:rPr>
    </w:pPr>
    <w:r>
      <w:rPr>
        <w:rFonts w:ascii="Arial" w:hAnsi="Arial"/>
        <w:b/>
        <w:noProof/>
        <w:sz w:val="24"/>
        <w:lang w:val="en-US" w:eastAsia="en-US"/>
      </w:rPr>
      <w:drawing>
        <wp:anchor distT="0" distB="0" distL="114300" distR="114300" simplePos="0" relativeHeight="251658240" behindDoc="0" locked="0" layoutInCell="1" allowOverlap="1" wp14:anchorId="0FA329AD" wp14:editId="2EFB19DB">
          <wp:simplePos x="0" y="0"/>
          <wp:positionH relativeFrom="column">
            <wp:posOffset>-200025</wp:posOffset>
          </wp:positionH>
          <wp:positionV relativeFrom="paragraph">
            <wp:posOffset>-449580</wp:posOffset>
          </wp:positionV>
          <wp:extent cx="889000" cy="1179830"/>
          <wp:effectExtent l="0" t="0" r="6350" b="1270"/>
          <wp:wrapNone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UCPR - logo modificado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89000" cy="11798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6516DE">
      <w:rPr>
        <w:rFonts w:ascii="Arial" w:hAnsi="Arial"/>
        <w:b/>
        <w:sz w:val="24"/>
      </w:rPr>
      <w:tab/>
    </w:r>
    <w:r w:rsidR="006516DE">
      <w:rPr>
        <w:rFonts w:ascii="Arial" w:hAnsi="Arial"/>
        <w:b/>
        <w:sz w:val="28"/>
      </w:rPr>
      <w:t>Pontifícia Universidade Católica do Paraná</w:t>
    </w:r>
  </w:p>
  <w:p w14:paraId="0FA329A6" w14:textId="3958BEC2" w:rsidR="006516DE" w:rsidRDefault="006516DE">
    <w:pPr>
      <w:pStyle w:val="Cabealho"/>
      <w:tabs>
        <w:tab w:val="left" w:pos="2694"/>
      </w:tabs>
      <w:rPr>
        <w:rFonts w:ascii="Arial" w:hAnsi="Arial"/>
        <w:sz w:val="24"/>
      </w:rPr>
    </w:pPr>
    <w:r>
      <w:rPr>
        <w:rFonts w:ascii="Arial" w:hAnsi="Arial"/>
        <w:sz w:val="24"/>
      </w:rPr>
      <w:tab/>
    </w:r>
    <w:r w:rsidR="00004B5B">
      <w:rPr>
        <w:rFonts w:ascii="Arial" w:hAnsi="Arial"/>
        <w:sz w:val="24"/>
      </w:rPr>
      <w:t>Escola Politécnica</w:t>
    </w:r>
  </w:p>
  <w:p w14:paraId="0FA329AA" w14:textId="6860CBB0" w:rsidR="006516DE" w:rsidRDefault="006516DE" w:rsidP="000931F2">
    <w:pPr>
      <w:pStyle w:val="Cabealho"/>
      <w:tabs>
        <w:tab w:val="left" w:pos="2694"/>
      </w:tabs>
      <w:rPr>
        <w:rFonts w:ascii="Arial" w:hAnsi="Arial"/>
        <w:sz w:val="24"/>
      </w:rPr>
    </w:pPr>
    <w:r>
      <w:rPr>
        <w:rFonts w:ascii="Arial" w:hAnsi="Arial"/>
        <w:sz w:val="24"/>
      </w:rPr>
      <w:tab/>
      <w:t xml:space="preserve">Disciplina: </w:t>
    </w:r>
    <w:r w:rsidR="00EB67CF">
      <w:rPr>
        <w:rFonts w:ascii="Arial" w:hAnsi="Arial"/>
        <w:sz w:val="24"/>
      </w:rPr>
      <w:t>Engenharia da Computação (EC)</w:t>
    </w:r>
  </w:p>
  <w:p w14:paraId="46ADF3E5" w14:textId="77777777" w:rsidR="00BD66EC" w:rsidRDefault="00BD66EC">
    <w:pPr>
      <w:pStyle w:val="Cabealho"/>
      <w:tabs>
        <w:tab w:val="left" w:pos="2552"/>
      </w:tabs>
      <w:rPr>
        <w:rFonts w:ascii="Arial" w:hAnsi="Arial"/>
        <w:sz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31B69"/>
    <w:multiLevelType w:val="hybridMultilevel"/>
    <w:tmpl w:val="A1F47ABA"/>
    <w:lvl w:ilvl="0" w:tplc="04160013">
      <w:start w:val="1"/>
      <w:numFmt w:val="upperRoman"/>
      <w:lvlText w:val="%1."/>
      <w:lvlJc w:val="right"/>
      <w:pPr>
        <w:tabs>
          <w:tab w:val="num" w:pos="728"/>
        </w:tabs>
        <w:ind w:left="728" w:hanging="180"/>
      </w:pPr>
      <w:rPr>
        <w:rFonts w:cs="Times New Roman"/>
      </w:rPr>
    </w:lvl>
    <w:lvl w:ilvl="1" w:tplc="04160019">
      <w:start w:val="1"/>
      <w:numFmt w:val="lowerLetter"/>
      <w:lvlText w:val="%2."/>
      <w:lvlJc w:val="left"/>
      <w:pPr>
        <w:tabs>
          <w:tab w:val="num" w:pos="1448"/>
        </w:tabs>
        <w:ind w:left="1448" w:hanging="360"/>
      </w:pPr>
      <w:rPr>
        <w:rFonts w:cs="Times New Roman"/>
      </w:rPr>
    </w:lvl>
    <w:lvl w:ilvl="2" w:tplc="0416001B">
      <w:start w:val="1"/>
      <w:numFmt w:val="lowerRoman"/>
      <w:lvlText w:val="%3."/>
      <w:lvlJc w:val="right"/>
      <w:pPr>
        <w:tabs>
          <w:tab w:val="num" w:pos="2168"/>
        </w:tabs>
        <w:ind w:left="2168" w:hanging="180"/>
      </w:pPr>
      <w:rPr>
        <w:rFonts w:cs="Times New Roman"/>
      </w:rPr>
    </w:lvl>
    <w:lvl w:ilvl="3" w:tplc="0416000F">
      <w:start w:val="1"/>
      <w:numFmt w:val="decimal"/>
      <w:lvlText w:val="%4."/>
      <w:lvlJc w:val="left"/>
      <w:pPr>
        <w:tabs>
          <w:tab w:val="num" w:pos="2888"/>
        </w:tabs>
        <w:ind w:left="2888" w:hanging="360"/>
      </w:pPr>
      <w:rPr>
        <w:rFonts w:cs="Times New Roman"/>
      </w:rPr>
    </w:lvl>
    <w:lvl w:ilvl="4" w:tplc="04160019">
      <w:start w:val="1"/>
      <w:numFmt w:val="lowerLetter"/>
      <w:lvlText w:val="%5."/>
      <w:lvlJc w:val="left"/>
      <w:pPr>
        <w:tabs>
          <w:tab w:val="num" w:pos="3608"/>
        </w:tabs>
        <w:ind w:left="3608" w:hanging="360"/>
      </w:pPr>
      <w:rPr>
        <w:rFonts w:cs="Times New Roman"/>
      </w:rPr>
    </w:lvl>
    <w:lvl w:ilvl="5" w:tplc="0416001B">
      <w:start w:val="1"/>
      <w:numFmt w:val="lowerRoman"/>
      <w:lvlText w:val="%6."/>
      <w:lvlJc w:val="right"/>
      <w:pPr>
        <w:tabs>
          <w:tab w:val="num" w:pos="4328"/>
        </w:tabs>
        <w:ind w:left="4328" w:hanging="180"/>
      </w:pPr>
      <w:rPr>
        <w:rFonts w:cs="Times New Roman"/>
      </w:rPr>
    </w:lvl>
    <w:lvl w:ilvl="6" w:tplc="0416000F">
      <w:start w:val="1"/>
      <w:numFmt w:val="decimal"/>
      <w:lvlText w:val="%7."/>
      <w:lvlJc w:val="left"/>
      <w:pPr>
        <w:tabs>
          <w:tab w:val="num" w:pos="5048"/>
        </w:tabs>
        <w:ind w:left="5048" w:hanging="360"/>
      </w:pPr>
      <w:rPr>
        <w:rFonts w:cs="Times New Roman"/>
      </w:rPr>
    </w:lvl>
    <w:lvl w:ilvl="7" w:tplc="04160019">
      <w:start w:val="1"/>
      <w:numFmt w:val="lowerLetter"/>
      <w:lvlText w:val="%8."/>
      <w:lvlJc w:val="left"/>
      <w:pPr>
        <w:tabs>
          <w:tab w:val="num" w:pos="5768"/>
        </w:tabs>
        <w:ind w:left="5768" w:hanging="360"/>
      </w:pPr>
      <w:rPr>
        <w:rFonts w:cs="Times New Roman"/>
      </w:rPr>
    </w:lvl>
    <w:lvl w:ilvl="8" w:tplc="0416001B">
      <w:start w:val="1"/>
      <w:numFmt w:val="lowerRoman"/>
      <w:lvlText w:val="%9."/>
      <w:lvlJc w:val="right"/>
      <w:pPr>
        <w:tabs>
          <w:tab w:val="num" w:pos="6488"/>
        </w:tabs>
        <w:ind w:left="6488" w:hanging="180"/>
      </w:pPr>
      <w:rPr>
        <w:rFonts w:cs="Times New Roman"/>
      </w:rPr>
    </w:lvl>
  </w:abstractNum>
  <w:abstractNum w:abstractNumId="1" w15:restartNumberingAfterBreak="0">
    <w:nsid w:val="09BE7CDA"/>
    <w:multiLevelType w:val="hybridMultilevel"/>
    <w:tmpl w:val="6148A560"/>
    <w:lvl w:ilvl="0" w:tplc="556C9E88">
      <w:start w:val="1"/>
      <w:numFmt w:val="lowerLetter"/>
      <w:lvlText w:val="%1)"/>
      <w:lvlJc w:val="left"/>
      <w:pPr>
        <w:ind w:left="76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D70731"/>
    <w:multiLevelType w:val="hybridMultilevel"/>
    <w:tmpl w:val="09F0846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643BDC"/>
    <w:multiLevelType w:val="hybridMultilevel"/>
    <w:tmpl w:val="4FECA6A2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F606000"/>
    <w:multiLevelType w:val="hybridMultilevel"/>
    <w:tmpl w:val="F01AB21A"/>
    <w:lvl w:ilvl="0" w:tplc="2CDA2B2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1D06435"/>
    <w:multiLevelType w:val="hybridMultilevel"/>
    <w:tmpl w:val="51826216"/>
    <w:lvl w:ilvl="0" w:tplc="04160013">
      <w:start w:val="1"/>
      <w:numFmt w:val="upperRoman"/>
      <w:lvlText w:val="%1."/>
      <w:lvlJc w:val="right"/>
      <w:pPr>
        <w:tabs>
          <w:tab w:val="num" w:pos="540"/>
        </w:tabs>
        <w:ind w:left="540" w:hanging="180"/>
      </w:pPr>
      <w:rPr>
        <w:rFonts w:cs="Times New Roman"/>
      </w:rPr>
    </w:lvl>
    <w:lvl w:ilvl="1" w:tplc="04160017">
      <w:start w:val="1"/>
      <w:numFmt w:val="lowerLetter"/>
      <w:lvlText w:val="%2)"/>
      <w:lvlJc w:val="left"/>
      <w:pPr>
        <w:ind w:left="1440" w:hanging="360"/>
      </w:pPr>
      <w:rPr>
        <w:rFonts w:cs="Times New Roman"/>
      </w:r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6" w15:restartNumberingAfterBreak="0">
    <w:nsid w:val="63B72EDA"/>
    <w:multiLevelType w:val="hybridMultilevel"/>
    <w:tmpl w:val="85CC6AC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914782"/>
    <w:multiLevelType w:val="hybridMultilevel"/>
    <w:tmpl w:val="A0D6BD0A"/>
    <w:lvl w:ilvl="0" w:tplc="E6503318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6C4B3B9E"/>
    <w:multiLevelType w:val="hybridMultilevel"/>
    <w:tmpl w:val="6B9CCD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EF7987"/>
    <w:multiLevelType w:val="hybridMultilevel"/>
    <w:tmpl w:val="B7421898"/>
    <w:lvl w:ilvl="0" w:tplc="04160013">
      <w:start w:val="1"/>
      <w:numFmt w:val="upperRoman"/>
      <w:lvlText w:val="%1."/>
      <w:lvlJc w:val="right"/>
      <w:pPr>
        <w:tabs>
          <w:tab w:val="num" w:pos="900"/>
        </w:tabs>
        <w:ind w:left="900" w:hanging="180"/>
      </w:pPr>
      <w:rPr>
        <w:rFonts w:cs="Times New Roman"/>
      </w:rPr>
    </w:lvl>
    <w:lvl w:ilvl="1" w:tplc="0416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16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16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16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16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16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16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16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10" w15:restartNumberingAfterBreak="0">
    <w:nsid w:val="72AC0E75"/>
    <w:multiLevelType w:val="hybridMultilevel"/>
    <w:tmpl w:val="9D2C386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9A741F2"/>
    <w:multiLevelType w:val="hybridMultilevel"/>
    <w:tmpl w:val="2EC4A2CE"/>
    <w:lvl w:ilvl="0" w:tplc="2558EAB6">
      <w:start w:val="1"/>
      <w:numFmt w:val="lowerLetter"/>
      <w:lvlText w:val="(%1)"/>
      <w:lvlJc w:val="left"/>
      <w:pPr>
        <w:tabs>
          <w:tab w:val="num" w:pos="840"/>
        </w:tabs>
        <w:ind w:left="840" w:hanging="48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7B216214"/>
    <w:multiLevelType w:val="hybridMultilevel"/>
    <w:tmpl w:val="8B3E3B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0"/>
  </w:num>
  <w:num w:numId="3">
    <w:abstractNumId w:val="2"/>
  </w:num>
  <w:num w:numId="4">
    <w:abstractNumId w:val="7"/>
  </w:num>
  <w:num w:numId="5">
    <w:abstractNumId w:val="1"/>
  </w:num>
  <w:num w:numId="6">
    <w:abstractNumId w:val="11"/>
  </w:num>
  <w:num w:numId="7">
    <w:abstractNumId w:val="9"/>
  </w:num>
  <w:num w:numId="8">
    <w:abstractNumId w:val="0"/>
  </w:num>
  <w:num w:numId="9">
    <w:abstractNumId w:val="5"/>
  </w:num>
  <w:num w:numId="10">
    <w:abstractNumId w:val="12"/>
  </w:num>
  <w:num w:numId="11">
    <w:abstractNumId w:val="8"/>
  </w:num>
  <w:num w:numId="12">
    <w:abstractNumId w:val="6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6BF"/>
    <w:rsid w:val="00004B5B"/>
    <w:rsid w:val="00081BF7"/>
    <w:rsid w:val="000931F2"/>
    <w:rsid w:val="000B34E9"/>
    <w:rsid w:val="000D1BBB"/>
    <w:rsid w:val="00115B51"/>
    <w:rsid w:val="001170D5"/>
    <w:rsid w:val="001366A6"/>
    <w:rsid w:val="00143FFE"/>
    <w:rsid w:val="001444CA"/>
    <w:rsid w:val="001461B1"/>
    <w:rsid w:val="00155879"/>
    <w:rsid w:val="0016567F"/>
    <w:rsid w:val="0017496D"/>
    <w:rsid w:val="00192C81"/>
    <w:rsid w:val="001A61D3"/>
    <w:rsid w:val="001B2109"/>
    <w:rsid w:val="001B76C9"/>
    <w:rsid w:val="001D739E"/>
    <w:rsid w:val="001F637B"/>
    <w:rsid w:val="00210951"/>
    <w:rsid w:val="00211D19"/>
    <w:rsid w:val="00262072"/>
    <w:rsid w:val="00263855"/>
    <w:rsid w:val="00263A54"/>
    <w:rsid w:val="00264659"/>
    <w:rsid w:val="00271808"/>
    <w:rsid w:val="002816A5"/>
    <w:rsid w:val="002951E6"/>
    <w:rsid w:val="002A45FD"/>
    <w:rsid w:val="002A52CD"/>
    <w:rsid w:val="002A6340"/>
    <w:rsid w:val="002A7B9C"/>
    <w:rsid w:val="002C2871"/>
    <w:rsid w:val="002D5AFC"/>
    <w:rsid w:val="002E6D09"/>
    <w:rsid w:val="002E70C7"/>
    <w:rsid w:val="002F02BB"/>
    <w:rsid w:val="003425D3"/>
    <w:rsid w:val="003471AE"/>
    <w:rsid w:val="00360943"/>
    <w:rsid w:val="00380F21"/>
    <w:rsid w:val="003811D7"/>
    <w:rsid w:val="0039623C"/>
    <w:rsid w:val="003B3603"/>
    <w:rsid w:val="003B4C8F"/>
    <w:rsid w:val="003B6391"/>
    <w:rsid w:val="003C50EA"/>
    <w:rsid w:val="003D1B1D"/>
    <w:rsid w:val="003D47DB"/>
    <w:rsid w:val="003E7458"/>
    <w:rsid w:val="004017CA"/>
    <w:rsid w:val="00413864"/>
    <w:rsid w:val="00414C68"/>
    <w:rsid w:val="00424D0C"/>
    <w:rsid w:val="00447EE5"/>
    <w:rsid w:val="00473090"/>
    <w:rsid w:val="004742E1"/>
    <w:rsid w:val="00476FA1"/>
    <w:rsid w:val="004A453A"/>
    <w:rsid w:val="004B178D"/>
    <w:rsid w:val="004B3930"/>
    <w:rsid w:val="004C3381"/>
    <w:rsid w:val="004C345F"/>
    <w:rsid w:val="004D1304"/>
    <w:rsid w:val="004D3164"/>
    <w:rsid w:val="004D57FD"/>
    <w:rsid w:val="00531BF6"/>
    <w:rsid w:val="00566659"/>
    <w:rsid w:val="0057061B"/>
    <w:rsid w:val="00576007"/>
    <w:rsid w:val="00585401"/>
    <w:rsid w:val="00595C3D"/>
    <w:rsid w:val="005B74D7"/>
    <w:rsid w:val="005D1342"/>
    <w:rsid w:val="005D4F4E"/>
    <w:rsid w:val="005E4228"/>
    <w:rsid w:val="005F3E07"/>
    <w:rsid w:val="005F7950"/>
    <w:rsid w:val="0061040C"/>
    <w:rsid w:val="00616310"/>
    <w:rsid w:val="00621545"/>
    <w:rsid w:val="00633226"/>
    <w:rsid w:val="006516DE"/>
    <w:rsid w:val="006705A2"/>
    <w:rsid w:val="00693FEA"/>
    <w:rsid w:val="006967E6"/>
    <w:rsid w:val="006B5673"/>
    <w:rsid w:val="006C11B3"/>
    <w:rsid w:val="006C4DFD"/>
    <w:rsid w:val="006D5522"/>
    <w:rsid w:val="006D77A0"/>
    <w:rsid w:val="007119A3"/>
    <w:rsid w:val="007223D7"/>
    <w:rsid w:val="00764853"/>
    <w:rsid w:val="00771457"/>
    <w:rsid w:val="007867C4"/>
    <w:rsid w:val="007870DF"/>
    <w:rsid w:val="00790143"/>
    <w:rsid w:val="00791CA1"/>
    <w:rsid w:val="00792D8B"/>
    <w:rsid w:val="007969F6"/>
    <w:rsid w:val="007C3FA3"/>
    <w:rsid w:val="007F1EA5"/>
    <w:rsid w:val="007F3963"/>
    <w:rsid w:val="0081740F"/>
    <w:rsid w:val="008506F3"/>
    <w:rsid w:val="0085454C"/>
    <w:rsid w:val="00890125"/>
    <w:rsid w:val="00891E20"/>
    <w:rsid w:val="008C0D9B"/>
    <w:rsid w:val="008E76F0"/>
    <w:rsid w:val="008F0FD9"/>
    <w:rsid w:val="008F4A3C"/>
    <w:rsid w:val="0090173B"/>
    <w:rsid w:val="0090549A"/>
    <w:rsid w:val="0091408E"/>
    <w:rsid w:val="00920620"/>
    <w:rsid w:val="009221A3"/>
    <w:rsid w:val="009274D6"/>
    <w:rsid w:val="00936857"/>
    <w:rsid w:val="00937450"/>
    <w:rsid w:val="00946DF8"/>
    <w:rsid w:val="00993BCD"/>
    <w:rsid w:val="009B6D7E"/>
    <w:rsid w:val="009D197F"/>
    <w:rsid w:val="009D286B"/>
    <w:rsid w:val="009D4D0D"/>
    <w:rsid w:val="009E213E"/>
    <w:rsid w:val="009F73F5"/>
    <w:rsid w:val="00A06D79"/>
    <w:rsid w:val="00A07B1A"/>
    <w:rsid w:val="00A31CF1"/>
    <w:rsid w:val="00A334FB"/>
    <w:rsid w:val="00A34B8C"/>
    <w:rsid w:val="00A412C4"/>
    <w:rsid w:val="00A43572"/>
    <w:rsid w:val="00A55A20"/>
    <w:rsid w:val="00A75C48"/>
    <w:rsid w:val="00A93A65"/>
    <w:rsid w:val="00A97215"/>
    <w:rsid w:val="00AA647B"/>
    <w:rsid w:val="00AB0B3D"/>
    <w:rsid w:val="00AB2B25"/>
    <w:rsid w:val="00AC10AB"/>
    <w:rsid w:val="00AC343A"/>
    <w:rsid w:val="00AD54DC"/>
    <w:rsid w:val="00AD5EC9"/>
    <w:rsid w:val="00AF2807"/>
    <w:rsid w:val="00B05DFB"/>
    <w:rsid w:val="00B0652C"/>
    <w:rsid w:val="00B12A0A"/>
    <w:rsid w:val="00B36C18"/>
    <w:rsid w:val="00B814A9"/>
    <w:rsid w:val="00B93ED1"/>
    <w:rsid w:val="00BD66EC"/>
    <w:rsid w:val="00BE7A81"/>
    <w:rsid w:val="00BF00E8"/>
    <w:rsid w:val="00BF276A"/>
    <w:rsid w:val="00C05B33"/>
    <w:rsid w:val="00C10CD5"/>
    <w:rsid w:val="00C12646"/>
    <w:rsid w:val="00C205E2"/>
    <w:rsid w:val="00C30312"/>
    <w:rsid w:val="00C321E9"/>
    <w:rsid w:val="00C45B13"/>
    <w:rsid w:val="00C820E7"/>
    <w:rsid w:val="00C9593D"/>
    <w:rsid w:val="00CA78D3"/>
    <w:rsid w:val="00CB3D4C"/>
    <w:rsid w:val="00CE310B"/>
    <w:rsid w:val="00CE4C27"/>
    <w:rsid w:val="00D176BF"/>
    <w:rsid w:val="00D25505"/>
    <w:rsid w:val="00D576D8"/>
    <w:rsid w:val="00D5794E"/>
    <w:rsid w:val="00D615D5"/>
    <w:rsid w:val="00D86006"/>
    <w:rsid w:val="00DB3908"/>
    <w:rsid w:val="00DB3A30"/>
    <w:rsid w:val="00DB3B9F"/>
    <w:rsid w:val="00DB6103"/>
    <w:rsid w:val="00DD4CEA"/>
    <w:rsid w:val="00DD62A1"/>
    <w:rsid w:val="00DE7E61"/>
    <w:rsid w:val="00E1173E"/>
    <w:rsid w:val="00E15EA6"/>
    <w:rsid w:val="00E2185E"/>
    <w:rsid w:val="00E26AAF"/>
    <w:rsid w:val="00E44C7B"/>
    <w:rsid w:val="00E53620"/>
    <w:rsid w:val="00E54580"/>
    <w:rsid w:val="00E55E61"/>
    <w:rsid w:val="00E6242A"/>
    <w:rsid w:val="00E70257"/>
    <w:rsid w:val="00E70D1A"/>
    <w:rsid w:val="00E836B3"/>
    <w:rsid w:val="00EA1743"/>
    <w:rsid w:val="00EA4044"/>
    <w:rsid w:val="00EB67CF"/>
    <w:rsid w:val="00EC04F9"/>
    <w:rsid w:val="00EC19AF"/>
    <w:rsid w:val="00EC34D5"/>
    <w:rsid w:val="00EE2948"/>
    <w:rsid w:val="00EE7D13"/>
    <w:rsid w:val="00EF3529"/>
    <w:rsid w:val="00F047AF"/>
    <w:rsid w:val="00F2307B"/>
    <w:rsid w:val="00F23486"/>
    <w:rsid w:val="00F31669"/>
    <w:rsid w:val="00F52447"/>
    <w:rsid w:val="00F5491E"/>
    <w:rsid w:val="00F56A6F"/>
    <w:rsid w:val="00F62EEE"/>
    <w:rsid w:val="00F6658D"/>
    <w:rsid w:val="00F800CB"/>
    <w:rsid w:val="00FD2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FA32954"/>
  <w15:docId w15:val="{CA54BE8A-5E44-4ED4-8879-630EA0E1B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5B51"/>
    <w:rPr>
      <w:lang w:val="pt-BR" w:eastAsia="pt-BR"/>
    </w:rPr>
  </w:style>
  <w:style w:type="paragraph" w:styleId="Ttulo1">
    <w:name w:val="heading 1"/>
    <w:basedOn w:val="Normal"/>
    <w:next w:val="Normal"/>
    <w:qFormat/>
    <w:rsid w:val="00115B51"/>
    <w:pPr>
      <w:keepNext/>
      <w:jc w:val="both"/>
      <w:outlineLvl w:val="0"/>
    </w:pPr>
    <w:rPr>
      <w:i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115B51"/>
    <w:pPr>
      <w:tabs>
        <w:tab w:val="center" w:pos="4419"/>
        <w:tab w:val="right" w:pos="8838"/>
      </w:tabs>
    </w:pPr>
  </w:style>
  <w:style w:type="paragraph" w:styleId="Rodap">
    <w:name w:val="footer"/>
    <w:basedOn w:val="Normal"/>
    <w:rsid w:val="00115B51"/>
    <w:pPr>
      <w:tabs>
        <w:tab w:val="center" w:pos="4419"/>
        <w:tab w:val="right" w:pos="8838"/>
      </w:tabs>
    </w:pPr>
  </w:style>
  <w:style w:type="character" w:styleId="Hyperlink">
    <w:name w:val="Hyperlink"/>
    <w:basedOn w:val="Fontepargpadro"/>
    <w:rsid w:val="00115B51"/>
    <w:rPr>
      <w:color w:val="0000FF"/>
      <w:u w:val="single"/>
    </w:rPr>
  </w:style>
  <w:style w:type="character" w:styleId="HiperlinkVisitado">
    <w:name w:val="FollowedHyperlink"/>
    <w:basedOn w:val="Fontepargpadro"/>
    <w:rsid w:val="00115B51"/>
    <w:rPr>
      <w:color w:val="800080"/>
      <w:u w:val="single"/>
    </w:rPr>
  </w:style>
  <w:style w:type="paragraph" w:styleId="Ttulo">
    <w:name w:val="Title"/>
    <w:basedOn w:val="Normal"/>
    <w:qFormat/>
    <w:rsid w:val="00115B51"/>
    <w:pPr>
      <w:jc w:val="center"/>
    </w:pPr>
    <w:rPr>
      <w:b/>
      <w:sz w:val="24"/>
      <w:lang w:val="en-US"/>
    </w:rPr>
  </w:style>
  <w:style w:type="paragraph" w:styleId="Subttulo">
    <w:name w:val="Subtitle"/>
    <w:basedOn w:val="Normal"/>
    <w:qFormat/>
    <w:rsid w:val="00115B51"/>
    <w:pPr>
      <w:jc w:val="right"/>
    </w:pPr>
    <w:rPr>
      <w:sz w:val="24"/>
    </w:rPr>
  </w:style>
  <w:style w:type="table" w:styleId="Tabelacomgrade">
    <w:name w:val="Table Grid"/>
    <w:basedOn w:val="Tabelanormal"/>
    <w:uiPriority w:val="59"/>
    <w:rsid w:val="00D615D5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Corpodetexto">
    <w:name w:val="Body Text"/>
    <w:basedOn w:val="Normal"/>
    <w:link w:val="CorpodetextoChar"/>
    <w:rsid w:val="00D615D5"/>
    <w:pPr>
      <w:spacing w:after="120"/>
    </w:pPr>
    <w:rPr>
      <w:sz w:val="24"/>
      <w:szCs w:val="24"/>
    </w:rPr>
  </w:style>
  <w:style w:type="character" w:customStyle="1" w:styleId="CorpodetextoChar">
    <w:name w:val="Corpo de texto Char"/>
    <w:basedOn w:val="Fontepargpadro"/>
    <w:link w:val="Corpodetexto"/>
    <w:rsid w:val="00D615D5"/>
    <w:rPr>
      <w:sz w:val="24"/>
      <w:szCs w:val="24"/>
      <w:lang w:val="pt-BR"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04B5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04B5B"/>
    <w:rPr>
      <w:rFonts w:ascii="Tahoma" w:hAnsi="Tahoma" w:cs="Tahoma"/>
      <w:sz w:val="16"/>
      <w:szCs w:val="16"/>
      <w:lang w:val="pt-BR" w:eastAsia="pt-BR"/>
    </w:rPr>
  </w:style>
  <w:style w:type="paragraph" w:styleId="PargrafodaLista">
    <w:name w:val="List Paragraph"/>
    <w:basedOn w:val="Normal"/>
    <w:uiPriority w:val="99"/>
    <w:qFormat/>
    <w:rsid w:val="0057061B"/>
    <w:pPr>
      <w:ind w:left="720"/>
      <w:contextualSpacing/>
    </w:pPr>
  </w:style>
  <w:style w:type="paragraph" w:styleId="TextosemFormatao">
    <w:name w:val="Plain Text"/>
    <w:basedOn w:val="Normal"/>
    <w:link w:val="TextosemFormataoChar"/>
    <w:uiPriority w:val="99"/>
    <w:unhideWhenUsed/>
    <w:rsid w:val="00DB3A30"/>
    <w:rPr>
      <w:rFonts w:ascii="Consolas" w:eastAsiaTheme="minorHAnsi" w:hAnsi="Consolas" w:cstheme="minorBidi"/>
      <w:sz w:val="21"/>
      <w:szCs w:val="21"/>
      <w:lang w:eastAsia="en-US"/>
    </w:rPr>
  </w:style>
  <w:style w:type="character" w:customStyle="1" w:styleId="TextosemFormataoChar">
    <w:name w:val="Texto sem Formatação Char"/>
    <w:basedOn w:val="Fontepargpadro"/>
    <w:link w:val="TextosemFormatao"/>
    <w:uiPriority w:val="99"/>
    <w:rsid w:val="00DB3A30"/>
    <w:rPr>
      <w:rFonts w:ascii="Consolas" w:eastAsiaTheme="minorHAnsi" w:hAnsi="Consolas" w:cstheme="minorBidi"/>
      <w:sz w:val="21"/>
      <w:szCs w:val="21"/>
      <w:lang w:val="pt-BR" w:eastAsia="en-US"/>
    </w:rPr>
  </w:style>
  <w:style w:type="character" w:customStyle="1" w:styleId="heading">
    <w:name w:val="heading"/>
    <w:basedOn w:val="Fontepargpadro"/>
    <w:rsid w:val="00CB3D4C"/>
  </w:style>
  <w:style w:type="character" w:customStyle="1" w:styleId="normaltextrun">
    <w:name w:val="normaltextrun"/>
    <w:basedOn w:val="Fontepargpadro"/>
    <w:uiPriority w:val="99"/>
    <w:rsid w:val="003B3603"/>
    <w:rPr>
      <w:rFonts w:cs="Times New Roman"/>
    </w:rPr>
  </w:style>
  <w:style w:type="paragraph" w:customStyle="1" w:styleId="AAA">
    <w:name w:val="AAA"/>
    <w:basedOn w:val="Normal"/>
    <w:rsid w:val="00D25505"/>
    <w:pPr>
      <w:jc w:val="both"/>
    </w:pPr>
    <w:rPr>
      <w:rFonts w:ascii="Calibri" w:hAnsi="Calibri"/>
      <w:color w:val="4040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166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9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2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9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4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93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8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2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63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33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rquivos%20de%20Programas\Microsoft%20Office\Modelos\Carta%20PPGIA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Carta PPGIA</Template>
  <TotalTime>7</TotalTime>
  <Pages>1</Pages>
  <Words>115</Words>
  <Characters>626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Curitiba, 08 de janeiro de 1999</vt:lpstr>
      <vt:lpstr>Curitiba, 08 de janeiro de 1999</vt:lpstr>
    </vt:vector>
  </TitlesOfParts>
  <Company>PUC</Company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Curitiba, 08 de janeiro de 1999</dc:title>
  <dc:creator>DPD</dc:creator>
  <cp:lastModifiedBy>JULIO CESAR NIEVOLA</cp:lastModifiedBy>
  <cp:revision>5</cp:revision>
  <cp:lastPrinted>2022-11-03T13:37:00Z</cp:lastPrinted>
  <dcterms:created xsi:type="dcterms:W3CDTF">2022-11-03T13:31:00Z</dcterms:created>
  <dcterms:modified xsi:type="dcterms:W3CDTF">2022-11-03T13:38:00Z</dcterms:modified>
</cp:coreProperties>
</file>