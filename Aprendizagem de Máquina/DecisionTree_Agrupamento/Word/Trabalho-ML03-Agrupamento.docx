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42F8C6" w14:textId="77777777" w:rsidR="0053592F" w:rsidRDefault="0053592F" w:rsidP="00D176BF">
      <w:pPr>
        <w:jc w:val="center"/>
        <w:rPr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7736817" w14:textId="77777777" w:rsidR="00F96898" w:rsidRDefault="00F96898" w:rsidP="00D176BF">
      <w:pPr>
        <w:jc w:val="center"/>
        <w:rPr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FA32956" w14:textId="7FA56728" w:rsidR="00D176BF" w:rsidRDefault="00D7262A" w:rsidP="00D176BF">
      <w:pPr>
        <w:jc w:val="center"/>
        <w:rPr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>
        <w:rPr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Trabalho 0</w:t>
      </w:r>
      <w:r w:rsidR="00F96898">
        <w:rPr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="0053592F">
        <w:rPr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– Aprendizagem de Máquina –</w:t>
      </w:r>
      <w:r>
        <w:rPr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53592F">
        <w:rPr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Agrupamento</w:t>
      </w:r>
    </w:p>
    <w:p w14:paraId="4E1E297C" w14:textId="716CE5E3" w:rsidR="000B34E9" w:rsidRDefault="000B34E9" w:rsidP="00D176BF">
      <w:pPr>
        <w:jc w:val="center"/>
        <w:rPr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79BC23C2" w14:textId="77777777" w:rsidR="00F96898" w:rsidRDefault="00F96898" w:rsidP="00D176BF">
      <w:pPr>
        <w:jc w:val="center"/>
        <w:rPr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18F58F06" w14:textId="6D7E32E3" w:rsidR="00D25505" w:rsidRPr="008E76F0" w:rsidRDefault="00D25505" w:rsidP="000B34E9">
      <w:pPr>
        <w:rPr>
          <w:b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8E76F0">
        <w:rPr>
          <w:b/>
          <w:smallCaps/>
          <w:sz w:val="28"/>
          <w:szCs w:val="28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Descrição da atividade:</w:t>
      </w:r>
    </w:p>
    <w:p w14:paraId="020B70F7" w14:textId="77777777" w:rsidR="00263855" w:rsidRDefault="00263855" w:rsidP="000B34E9">
      <w:pPr>
        <w:jc w:val="both"/>
        <w:rPr>
          <w:rFonts w:ascii="Calibri" w:hAnsi="Calibri"/>
          <w:sz w:val="24"/>
          <w:szCs w:val="24"/>
        </w:rPr>
      </w:pPr>
    </w:p>
    <w:p w14:paraId="3B8D99D1" w14:textId="1B01FBF9" w:rsidR="000B34E9" w:rsidRDefault="00D7262A" w:rsidP="000B34E9">
      <w:p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Esta</w:t>
      </w:r>
      <w:r w:rsidR="00A936BB">
        <w:rPr>
          <w:rFonts w:ascii="Calibri" w:hAnsi="Calibri"/>
          <w:sz w:val="24"/>
          <w:szCs w:val="24"/>
        </w:rPr>
        <w:t xml:space="preserve"> atividade </w:t>
      </w:r>
      <w:r w:rsidR="007C42D8">
        <w:rPr>
          <w:rFonts w:ascii="Calibri" w:hAnsi="Calibri"/>
          <w:sz w:val="24"/>
          <w:szCs w:val="24"/>
        </w:rPr>
        <w:t xml:space="preserve">é </w:t>
      </w:r>
      <w:r w:rsidR="00A936BB">
        <w:rPr>
          <w:rFonts w:ascii="Calibri" w:hAnsi="Calibri"/>
          <w:sz w:val="24"/>
          <w:szCs w:val="24"/>
        </w:rPr>
        <w:t xml:space="preserve">relativa ao tema Aprendizagem de Máquina </w:t>
      </w:r>
      <w:r w:rsidR="007C42D8">
        <w:rPr>
          <w:rFonts w:ascii="Calibri" w:hAnsi="Calibri"/>
          <w:sz w:val="24"/>
          <w:szCs w:val="24"/>
        </w:rPr>
        <w:t xml:space="preserve">e </w:t>
      </w:r>
      <w:r w:rsidR="00A936BB">
        <w:rPr>
          <w:rFonts w:ascii="Calibri" w:hAnsi="Calibri"/>
          <w:sz w:val="24"/>
          <w:szCs w:val="24"/>
        </w:rPr>
        <w:t>consiste no estudo da tarefa de Agrupamento</w:t>
      </w:r>
      <w:r w:rsidR="008E76F0">
        <w:rPr>
          <w:rFonts w:ascii="Calibri" w:hAnsi="Calibri"/>
          <w:sz w:val="24"/>
          <w:szCs w:val="24"/>
        </w:rPr>
        <w:t>.</w:t>
      </w:r>
      <w:r w:rsidR="00BF00E8">
        <w:rPr>
          <w:rFonts w:ascii="Calibri" w:hAnsi="Calibri"/>
          <w:sz w:val="24"/>
          <w:szCs w:val="24"/>
        </w:rPr>
        <w:t xml:space="preserve"> </w:t>
      </w:r>
    </w:p>
    <w:p w14:paraId="0D4115EF" w14:textId="2298C8C0" w:rsidR="000B34E9" w:rsidRDefault="000B34E9" w:rsidP="000B34E9">
      <w:pPr>
        <w:jc w:val="both"/>
        <w:rPr>
          <w:rFonts w:ascii="Calibri" w:hAnsi="Calibri"/>
          <w:sz w:val="24"/>
          <w:szCs w:val="24"/>
        </w:rPr>
      </w:pPr>
    </w:p>
    <w:p w14:paraId="5A5A414B" w14:textId="77777777" w:rsidR="007C42D8" w:rsidRDefault="007C42D8" w:rsidP="000B34E9">
      <w:pPr>
        <w:jc w:val="both"/>
        <w:rPr>
          <w:rFonts w:ascii="Calibri" w:hAnsi="Calibri"/>
          <w:sz w:val="24"/>
          <w:szCs w:val="24"/>
        </w:rPr>
      </w:pPr>
    </w:p>
    <w:p w14:paraId="326941B2" w14:textId="3C7D7D30" w:rsidR="000B34E9" w:rsidRPr="00B05DFB" w:rsidRDefault="008E76F0" w:rsidP="00B05DFB">
      <w:pPr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B05DFB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PASSO</w:t>
      </w:r>
      <w:r w:rsidR="00B05DFB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1</w:t>
      </w:r>
      <w:r w:rsidR="00D25505" w:rsidRPr="00B05DFB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B05DFB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263855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B05DFB" w:rsidRPr="00B05DFB">
        <w:rPr>
          <w:rFonts w:asciiTheme="minorHAnsi" w:hAnsiTheme="minorHAnsi"/>
          <w:sz w:val="24"/>
          <w:szCs w:val="24"/>
        </w:rPr>
        <w:t>Leitura de material sobre c</w:t>
      </w:r>
      <w:r w:rsidR="000B34E9" w:rsidRPr="00B05DFB">
        <w:rPr>
          <w:rFonts w:asciiTheme="minorHAnsi" w:hAnsiTheme="minorHAnsi"/>
          <w:sz w:val="24"/>
          <w:szCs w:val="24"/>
        </w:rPr>
        <w:t xml:space="preserve">onceitos </w:t>
      </w:r>
      <w:r w:rsidR="00B05DFB" w:rsidRPr="00B05DFB">
        <w:rPr>
          <w:rFonts w:asciiTheme="minorHAnsi" w:hAnsiTheme="minorHAnsi"/>
          <w:sz w:val="24"/>
          <w:szCs w:val="24"/>
        </w:rPr>
        <w:t>b</w:t>
      </w:r>
      <w:r w:rsidR="000B34E9" w:rsidRPr="00B05DFB">
        <w:rPr>
          <w:rFonts w:asciiTheme="minorHAnsi" w:hAnsiTheme="minorHAnsi"/>
          <w:sz w:val="24"/>
          <w:szCs w:val="24"/>
        </w:rPr>
        <w:t xml:space="preserve">ásicos de </w:t>
      </w:r>
      <w:r w:rsidR="00A936BB">
        <w:rPr>
          <w:rFonts w:asciiTheme="minorHAnsi" w:hAnsiTheme="minorHAnsi"/>
          <w:sz w:val="24"/>
          <w:szCs w:val="24"/>
        </w:rPr>
        <w:t>agrupamento</w:t>
      </w:r>
      <w:r w:rsidR="00263855">
        <w:rPr>
          <w:rFonts w:asciiTheme="minorHAnsi" w:hAnsiTheme="minorHAnsi"/>
          <w:sz w:val="24"/>
          <w:szCs w:val="24"/>
        </w:rPr>
        <w:t>.</w:t>
      </w:r>
    </w:p>
    <w:p w14:paraId="3D8072F3" w14:textId="5387C864" w:rsidR="00D25505" w:rsidRDefault="00D25505" w:rsidP="00D25505">
      <w:pPr>
        <w:jc w:val="both"/>
        <w:rPr>
          <w:rFonts w:asciiTheme="minorHAnsi" w:hAnsiTheme="minorHAnsi"/>
          <w:sz w:val="24"/>
          <w:szCs w:val="24"/>
        </w:rPr>
      </w:pPr>
    </w:p>
    <w:p w14:paraId="1B1F7E9F" w14:textId="77777777" w:rsidR="007C42D8" w:rsidRPr="00B05DFB" w:rsidRDefault="007C42D8" w:rsidP="00D25505">
      <w:pPr>
        <w:jc w:val="both"/>
        <w:rPr>
          <w:rFonts w:asciiTheme="minorHAnsi" w:hAnsiTheme="minorHAnsi"/>
          <w:sz w:val="24"/>
          <w:szCs w:val="24"/>
        </w:rPr>
      </w:pPr>
    </w:p>
    <w:p w14:paraId="1438D179" w14:textId="068BA379" w:rsidR="00D25505" w:rsidRPr="00B05DFB" w:rsidRDefault="00D25505" w:rsidP="00B05DFB">
      <w:pPr>
        <w:ind w:left="360"/>
        <w:jc w:val="both"/>
        <w:rPr>
          <w:rFonts w:asciiTheme="minorHAnsi" w:hAnsiTheme="minorHAnsi"/>
          <w:sz w:val="24"/>
          <w:szCs w:val="24"/>
        </w:rPr>
      </w:pPr>
      <w:r w:rsidRPr="002D5AFC">
        <w:rPr>
          <w:rFonts w:asciiTheme="minorHAnsi" w:hAnsiTheme="minorHAnsi"/>
          <w:b/>
          <w:sz w:val="24"/>
          <w:szCs w:val="24"/>
        </w:rPr>
        <w:t xml:space="preserve">Material </w:t>
      </w:r>
      <w:r w:rsidR="002D5AFC">
        <w:rPr>
          <w:rFonts w:asciiTheme="minorHAnsi" w:hAnsiTheme="minorHAnsi"/>
          <w:sz w:val="24"/>
          <w:szCs w:val="24"/>
        </w:rPr>
        <w:t>-</w:t>
      </w:r>
      <w:r w:rsidRPr="00B05DFB">
        <w:rPr>
          <w:rFonts w:asciiTheme="minorHAnsi" w:hAnsiTheme="minorHAnsi"/>
          <w:sz w:val="24"/>
          <w:szCs w:val="24"/>
        </w:rPr>
        <w:t xml:space="preserve"> Capítulo</w:t>
      </w:r>
      <w:r w:rsidR="00A936BB">
        <w:rPr>
          <w:rFonts w:asciiTheme="minorHAnsi" w:hAnsiTheme="minorHAnsi"/>
          <w:sz w:val="24"/>
          <w:szCs w:val="24"/>
        </w:rPr>
        <w:t>s</w:t>
      </w:r>
      <w:r w:rsidR="00B05DFB" w:rsidRPr="00B05DFB">
        <w:rPr>
          <w:rFonts w:asciiTheme="minorHAnsi" w:hAnsiTheme="minorHAnsi"/>
          <w:sz w:val="24"/>
          <w:szCs w:val="24"/>
        </w:rPr>
        <w:t xml:space="preserve"> 1</w:t>
      </w:r>
      <w:r w:rsidR="00A936BB">
        <w:rPr>
          <w:rFonts w:asciiTheme="minorHAnsi" w:hAnsiTheme="minorHAnsi"/>
          <w:sz w:val="24"/>
          <w:szCs w:val="24"/>
        </w:rPr>
        <w:t>1, 12 e 14</w:t>
      </w:r>
      <w:r w:rsidR="00B05DFB" w:rsidRPr="00B05DFB">
        <w:rPr>
          <w:rFonts w:asciiTheme="minorHAnsi" w:hAnsiTheme="minorHAnsi"/>
          <w:sz w:val="24"/>
          <w:szCs w:val="24"/>
        </w:rPr>
        <w:t xml:space="preserve"> –</w:t>
      </w:r>
      <w:r w:rsidR="00A936BB">
        <w:rPr>
          <w:rFonts w:asciiTheme="minorHAnsi" w:hAnsiTheme="minorHAnsi"/>
          <w:sz w:val="24"/>
          <w:szCs w:val="24"/>
        </w:rPr>
        <w:t xml:space="preserve"> </w:t>
      </w:r>
      <w:r w:rsidRPr="00B05DFB">
        <w:rPr>
          <w:rFonts w:asciiTheme="minorHAnsi" w:hAnsiTheme="minorHAnsi"/>
          <w:sz w:val="24"/>
          <w:szCs w:val="24"/>
        </w:rPr>
        <w:t>do livro</w:t>
      </w:r>
      <w:r w:rsidR="00B05DFB" w:rsidRPr="00B05DFB">
        <w:rPr>
          <w:rFonts w:asciiTheme="minorHAnsi" w:hAnsiTheme="minorHAnsi"/>
          <w:sz w:val="24"/>
          <w:szCs w:val="24"/>
        </w:rPr>
        <w:t xml:space="preserve"> </w:t>
      </w:r>
      <w:r w:rsidR="00B05DFB" w:rsidRPr="00DD62A1">
        <w:rPr>
          <w:rFonts w:asciiTheme="minorHAnsi" w:hAnsiTheme="minorHAnsi"/>
          <w:i/>
          <w:sz w:val="24"/>
          <w:szCs w:val="24"/>
        </w:rPr>
        <w:t>“</w:t>
      </w:r>
      <w:r w:rsidRPr="00DD62A1">
        <w:rPr>
          <w:rFonts w:asciiTheme="minorHAnsi" w:hAnsiTheme="minorHAnsi"/>
          <w:i/>
          <w:sz w:val="24"/>
          <w:szCs w:val="24"/>
        </w:rPr>
        <w:t xml:space="preserve">Inteligência Artificial Uma Abordagem de Aprendizado de Máquina (Autoria: </w:t>
      </w:r>
      <w:proofErr w:type="spellStart"/>
      <w:r w:rsidRPr="00DD62A1">
        <w:rPr>
          <w:rFonts w:asciiTheme="minorHAnsi" w:hAnsiTheme="minorHAnsi"/>
          <w:i/>
          <w:sz w:val="24"/>
          <w:szCs w:val="24"/>
        </w:rPr>
        <w:t>Katti</w:t>
      </w:r>
      <w:proofErr w:type="spellEnd"/>
      <w:r w:rsidRPr="00DD62A1">
        <w:rPr>
          <w:rFonts w:asciiTheme="minorHAnsi" w:hAnsiTheme="minorHAnsi"/>
          <w:i/>
          <w:sz w:val="24"/>
          <w:szCs w:val="24"/>
        </w:rPr>
        <w:t xml:space="preserve"> </w:t>
      </w:r>
      <w:proofErr w:type="spellStart"/>
      <w:r w:rsidRPr="00DD62A1">
        <w:rPr>
          <w:rFonts w:asciiTheme="minorHAnsi" w:hAnsiTheme="minorHAnsi"/>
          <w:i/>
          <w:sz w:val="24"/>
          <w:szCs w:val="24"/>
        </w:rPr>
        <w:t>Faceli</w:t>
      </w:r>
      <w:proofErr w:type="spellEnd"/>
      <w:r w:rsidRPr="00DD62A1">
        <w:rPr>
          <w:rFonts w:asciiTheme="minorHAnsi" w:hAnsiTheme="minorHAnsi"/>
          <w:i/>
          <w:sz w:val="24"/>
          <w:szCs w:val="24"/>
        </w:rPr>
        <w:t>, Ana Carolina Lorena e João Gama, André de Carvalho)</w:t>
      </w:r>
      <w:r w:rsidR="00B05DFB" w:rsidRPr="00DD62A1">
        <w:rPr>
          <w:rFonts w:asciiTheme="minorHAnsi" w:hAnsiTheme="minorHAnsi"/>
          <w:i/>
          <w:sz w:val="24"/>
          <w:szCs w:val="24"/>
        </w:rPr>
        <w:t>”</w:t>
      </w:r>
      <w:r w:rsidR="00B05DFB" w:rsidRPr="00B05DFB">
        <w:rPr>
          <w:rFonts w:asciiTheme="minorHAnsi" w:hAnsiTheme="minorHAnsi"/>
          <w:b/>
          <w:sz w:val="24"/>
          <w:szCs w:val="24"/>
        </w:rPr>
        <w:t xml:space="preserve">, </w:t>
      </w:r>
      <w:r w:rsidR="00B05DFB" w:rsidRPr="00B05DFB">
        <w:rPr>
          <w:rFonts w:asciiTheme="minorHAnsi" w:hAnsiTheme="minorHAnsi"/>
          <w:sz w:val="24"/>
          <w:szCs w:val="24"/>
        </w:rPr>
        <w:t>disponível na biblioteca virtual da PUCPR denominada “Minha Biblioteca”. Seguem os links para acesso:</w:t>
      </w:r>
    </w:p>
    <w:p w14:paraId="276036DE" w14:textId="77777777" w:rsidR="00B05DFB" w:rsidRPr="00B05DFB" w:rsidRDefault="00B05DFB" w:rsidP="00B05DFB">
      <w:pPr>
        <w:ind w:left="360"/>
        <w:jc w:val="both"/>
        <w:rPr>
          <w:rFonts w:asciiTheme="minorHAnsi" w:hAnsiTheme="minorHAnsi"/>
          <w:sz w:val="24"/>
          <w:szCs w:val="24"/>
        </w:rPr>
      </w:pPr>
    </w:p>
    <w:p w14:paraId="0C8C7DD0" w14:textId="1C3B074D" w:rsidR="00B05DFB" w:rsidRDefault="00B05DFB" w:rsidP="00B05DFB">
      <w:pPr>
        <w:ind w:left="708"/>
        <w:jc w:val="both"/>
        <w:rPr>
          <w:rFonts w:asciiTheme="minorHAnsi" w:hAnsiTheme="minorHAnsi"/>
          <w:sz w:val="24"/>
          <w:szCs w:val="24"/>
        </w:rPr>
      </w:pPr>
      <w:r w:rsidRPr="00B05DFB">
        <w:rPr>
          <w:rFonts w:asciiTheme="minorHAnsi" w:hAnsiTheme="minorHAnsi"/>
          <w:sz w:val="24"/>
          <w:szCs w:val="24"/>
        </w:rPr>
        <w:t>Link 1: Acesso à Biblioteca Virtual (você deve estar logado)</w:t>
      </w:r>
    </w:p>
    <w:p w14:paraId="0AB8A97D" w14:textId="77777777" w:rsidR="00B05DFB" w:rsidRPr="00B05DFB" w:rsidRDefault="00E90989" w:rsidP="00B05DFB">
      <w:pPr>
        <w:ind w:left="708"/>
        <w:jc w:val="both"/>
        <w:rPr>
          <w:rFonts w:asciiTheme="minorHAnsi" w:hAnsiTheme="minorHAnsi"/>
          <w:sz w:val="24"/>
          <w:szCs w:val="24"/>
        </w:rPr>
      </w:pPr>
      <w:hyperlink r:id="rId7" w:history="1">
        <w:r w:rsidR="00B05DFB" w:rsidRPr="00B05DFB">
          <w:rPr>
            <w:rStyle w:val="Hyperlink"/>
            <w:rFonts w:asciiTheme="minorHAnsi" w:hAnsiTheme="minorHAnsi"/>
            <w:sz w:val="24"/>
            <w:szCs w:val="24"/>
          </w:rPr>
          <w:t>https://www.pucpr.br/biblioteca/biblioteca-online/</w:t>
        </w:r>
      </w:hyperlink>
    </w:p>
    <w:p w14:paraId="0D5B82E1" w14:textId="77777777" w:rsidR="00B05DFB" w:rsidRPr="00B05DFB" w:rsidRDefault="00B05DFB" w:rsidP="00B05DFB">
      <w:pPr>
        <w:ind w:left="708"/>
        <w:jc w:val="both"/>
        <w:rPr>
          <w:rFonts w:asciiTheme="minorHAnsi" w:hAnsiTheme="minorHAnsi"/>
          <w:color w:val="404040"/>
          <w:sz w:val="24"/>
          <w:szCs w:val="24"/>
        </w:rPr>
      </w:pPr>
    </w:p>
    <w:p w14:paraId="00E88FB2" w14:textId="644C23B9" w:rsidR="00D25505" w:rsidRPr="00B05DFB" w:rsidRDefault="00B05DFB" w:rsidP="00B05DFB">
      <w:pPr>
        <w:ind w:left="708"/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Link 2:</w:t>
      </w:r>
      <w:r w:rsidR="00D25505" w:rsidRPr="00B05DFB">
        <w:rPr>
          <w:rFonts w:asciiTheme="minorHAnsi" w:hAnsiTheme="minorHAnsi"/>
          <w:sz w:val="24"/>
          <w:szCs w:val="24"/>
        </w:rPr>
        <w:t xml:space="preserve"> </w:t>
      </w:r>
      <w:r>
        <w:rPr>
          <w:rFonts w:asciiTheme="minorHAnsi" w:hAnsiTheme="minorHAnsi"/>
          <w:sz w:val="24"/>
          <w:szCs w:val="24"/>
        </w:rPr>
        <w:t>Link direto para o livro (você deve estar logado)</w:t>
      </w:r>
    </w:p>
    <w:p w14:paraId="5ED9BCAC" w14:textId="55D5DE14" w:rsidR="00D25505" w:rsidRPr="00A936BB" w:rsidRDefault="00E90989" w:rsidP="00A936BB">
      <w:pPr>
        <w:ind w:left="708"/>
        <w:jc w:val="both"/>
        <w:rPr>
          <w:rStyle w:val="Hyperlink"/>
          <w:sz w:val="24"/>
          <w:szCs w:val="24"/>
        </w:rPr>
      </w:pPr>
      <w:hyperlink r:id="rId8" w:anchor="/books/978-85-216-2146-1/cfi/5!/4/2@100:0.00" w:history="1">
        <w:r w:rsidR="00A936BB" w:rsidRPr="00A936BB">
          <w:rPr>
            <w:rStyle w:val="Hyperlink"/>
            <w:rFonts w:asciiTheme="minorHAnsi" w:hAnsiTheme="minorHAnsi"/>
            <w:sz w:val="24"/>
            <w:szCs w:val="24"/>
          </w:rPr>
          <w:t>https://integrada.minhabiblioteca.com.br/#/books/978-85-216-2146-1/cfi/5!/4/2@100:0.00</w:t>
        </w:r>
      </w:hyperlink>
    </w:p>
    <w:p w14:paraId="6434FEB3" w14:textId="22494885" w:rsidR="00A936BB" w:rsidRDefault="00A936BB" w:rsidP="00D25505">
      <w:pPr>
        <w:jc w:val="both"/>
        <w:rPr>
          <w:rFonts w:asciiTheme="minorHAnsi" w:hAnsiTheme="minorHAnsi"/>
          <w:sz w:val="24"/>
          <w:szCs w:val="24"/>
        </w:rPr>
      </w:pPr>
    </w:p>
    <w:p w14:paraId="706FD6FA" w14:textId="0D972BA9" w:rsidR="007C42D8" w:rsidRDefault="007C42D8" w:rsidP="00D25505">
      <w:pPr>
        <w:jc w:val="both"/>
        <w:rPr>
          <w:rFonts w:asciiTheme="minorHAnsi" w:hAnsiTheme="minorHAnsi"/>
          <w:sz w:val="24"/>
          <w:szCs w:val="24"/>
        </w:rPr>
      </w:pPr>
    </w:p>
    <w:p w14:paraId="7B72A92A" w14:textId="77777777" w:rsidR="007C42D8" w:rsidRPr="00B05DFB" w:rsidRDefault="007C42D8" w:rsidP="00D25505">
      <w:pPr>
        <w:jc w:val="both"/>
        <w:rPr>
          <w:rFonts w:asciiTheme="minorHAnsi" w:hAnsiTheme="minorHAnsi"/>
          <w:sz w:val="24"/>
          <w:szCs w:val="24"/>
        </w:rPr>
      </w:pPr>
    </w:p>
    <w:p w14:paraId="1EA0540F" w14:textId="316EF181" w:rsidR="000B34E9" w:rsidRDefault="00B05DFB" w:rsidP="002C7ABA">
      <w:pPr>
        <w:rPr>
          <w:rFonts w:ascii="Calibri" w:hAnsi="Calibri"/>
          <w:sz w:val="24"/>
          <w:szCs w:val="24"/>
        </w:rPr>
      </w:pPr>
      <w:r w:rsidRPr="00B05DFB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PASSO</w:t>
      </w:r>
      <w:r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2</w:t>
      </w:r>
      <w:r w:rsidRPr="00B05DFB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 w:rsidR="002D5AFC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 w:rsidR="000B34E9" w:rsidRPr="002D5AFC">
        <w:rPr>
          <w:rFonts w:ascii="Calibri" w:hAnsi="Calibri"/>
          <w:sz w:val="24"/>
          <w:szCs w:val="24"/>
        </w:rPr>
        <w:t>Exercício teórico</w:t>
      </w:r>
      <w:r w:rsidR="00DD62A1">
        <w:rPr>
          <w:rFonts w:ascii="Calibri" w:hAnsi="Calibri"/>
          <w:sz w:val="24"/>
          <w:szCs w:val="24"/>
        </w:rPr>
        <w:t xml:space="preserve">. Responda </w:t>
      </w:r>
      <w:r w:rsidR="00A936BB">
        <w:rPr>
          <w:rFonts w:ascii="Calibri" w:hAnsi="Calibri"/>
          <w:sz w:val="24"/>
          <w:szCs w:val="24"/>
        </w:rPr>
        <w:t>à</w:t>
      </w:r>
      <w:r w:rsidR="00DD62A1">
        <w:rPr>
          <w:rFonts w:ascii="Calibri" w:hAnsi="Calibri"/>
          <w:sz w:val="24"/>
          <w:szCs w:val="24"/>
        </w:rPr>
        <w:t>s</w:t>
      </w:r>
      <w:r w:rsidR="000B34E9" w:rsidRPr="002D5AFC">
        <w:rPr>
          <w:rFonts w:ascii="Calibri" w:hAnsi="Calibri"/>
          <w:sz w:val="24"/>
          <w:szCs w:val="24"/>
        </w:rPr>
        <w:t xml:space="preserve"> questões </w:t>
      </w:r>
      <w:r w:rsidR="00A936BB">
        <w:rPr>
          <w:rFonts w:ascii="Calibri" w:hAnsi="Calibri"/>
          <w:sz w:val="24"/>
          <w:szCs w:val="24"/>
        </w:rPr>
        <w:t xml:space="preserve">a seguir </w:t>
      </w:r>
      <w:r w:rsidR="000B34E9" w:rsidRPr="002D5AFC">
        <w:rPr>
          <w:rFonts w:ascii="Calibri" w:hAnsi="Calibri"/>
          <w:sz w:val="24"/>
          <w:szCs w:val="24"/>
        </w:rPr>
        <w:t xml:space="preserve">sobre conceitos de </w:t>
      </w:r>
      <w:r w:rsidR="00A936BB">
        <w:rPr>
          <w:rFonts w:ascii="Calibri" w:hAnsi="Calibri"/>
          <w:sz w:val="24"/>
          <w:szCs w:val="24"/>
        </w:rPr>
        <w:t>agrupamento</w:t>
      </w:r>
      <w:r w:rsidR="002C7ABA">
        <w:rPr>
          <w:rFonts w:ascii="Calibri" w:hAnsi="Calibri"/>
          <w:sz w:val="24"/>
          <w:szCs w:val="24"/>
        </w:rPr>
        <w:t>,</w:t>
      </w:r>
      <w:r w:rsidR="000B34E9">
        <w:rPr>
          <w:rFonts w:ascii="Calibri" w:hAnsi="Calibri"/>
          <w:sz w:val="24"/>
          <w:szCs w:val="24"/>
        </w:rPr>
        <w:t xml:space="preserve"> justifi</w:t>
      </w:r>
      <w:r w:rsidR="002C7ABA">
        <w:rPr>
          <w:rFonts w:ascii="Calibri" w:hAnsi="Calibri"/>
          <w:sz w:val="24"/>
          <w:szCs w:val="24"/>
        </w:rPr>
        <w:t>cando</w:t>
      </w:r>
      <w:r w:rsidR="000B34E9">
        <w:rPr>
          <w:rFonts w:ascii="Calibri" w:hAnsi="Calibri"/>
          <w:sz w:val="24"/>
          <w:szCs w:val="24"/>
        </w:rPr>
        <w:t xml:space="preserve"> suas respostas.</w:t>
      </w:r>
    </w:p>
    <w:p w14:paraId="0FAE32DC" w14:textId="78D0A7FD" w:rsidR="000B34E9" w:rsidRDefault="000B34E9" w:rsidP="000B34E9">
      <w:pPr>
        <w:pStyle w:val="PargrafodaLista"/>
        <w:rPr>
          <w:rFonts w:ascii="Calibri" w:hAnsi="Calibri"/>
          <w:sz w:val="24"/>
          <w:szCs w:val="24"/>
        </w:rPr>
      </w:pPr>
    </w:p>
    <w:p w14:paraId="77C99F4D" w14:textId="77777777" w:rsidR="007C42D8" w:rsidRDefault="007C42D8" w:rsidP="000B34E9">
      <w:pPr>
        <w:pStyle w:val="PargrafodaLista"/>
        <w:rPr>
          <w:rFonts w:ascii="Calibri" w:hAnsi="Calibri"/>
          <w:sz w:val="24"/>
          <w:szCs w:val="24"/>
        </w:rPr>
      </w:pPr>
    </w:p>
    <w:p w14:paraId="3B0E3546" w14:textId="637ED7AC" w:rsidR="00A936BB" w:rsidRDefault="0053592F" w:rsidP="00D7262A">
      <w:pPr>
        <w:pStyle w:val="PargrafodaLista"/>
        <w:numPr>
          <w:ilvl w:val="0"/>
          <w:numId w:val="12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 que é agrupamento?</w:t>
      </w:r>
    </w:p>
    <w:p w14:paraId="1424D6C0" w14:textId="550FB780" w:rsidR="0053592F" w:rsidRDefault="0053592F" w:rsidP="00D7262A">
      <w:pPr>
        <w:pStyle w:val="PargrafodaLista"/>
        <w:numPr>
          <w:ilvl w:val="0"/>
          <w:numId w:val="12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Quais são as etapas do processo de agrupamento?</w:t>
      </w:r>
    </w:p>
    <w:p w14:paraId="56FF8BF4" w14:textId="73AFB0A5" w:rsidR="0053592F" w:rsidRDefault="0053592F" w:rsidP="00D7262A">
      <w:pPr>
        <w:pStyle w:val="PargrafodaLista"/>
        <w:numPr>
          <w:ilvl w:val="0"/>
          <w:numId w:val="12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Qual a diferença entre agrupamento particional e agrupamento hierárquico?</w:t>
      </w:r>
    </w:p>
    <w:p w14:paraId="3618A4C0" w14:textId="2D72124F" w:rsidR="0053592F" w:rsidRDefault="0053592F" w:rsidP="00D7262A">
      <w:pPr>
        <w:pStyle w:val="PargrafodaLista"/>
        <w:numPr>
          <w:ilvl w:val="0"/>
          <w:numId w:val="12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O que é um dendrograma?</w:t>
      </w:r>
    </w:p>
    <w:p w14:paraId="1099DE9E" w14:textId="58C44136" w:rsidR="0053592F" w:rsidRDefault="0053592F" w:rsidP="00D7262A">
      <w:pPr>
        <w:pStyle w:val="PargrafodaLista"/>
        <w:numPr>
          <w:ilvl w:val="0"/>
          <w:numId w:val="12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Para a validação dos grupos gerados, pode-se usar critérios internos. Em que se baseiam estes critérios?</w:t>
      </w:r>
    </w:p>
    <w:p w14:paraId="7C06A53B" w14:textId="3F682601" w:rsidR="0053592F" w:rsidRDefault="0053592F" w:rsidP="00D7262A">
      <w:pPr>
        <w:pStyle w:val="PargrafodaLista"/>
        <w:numPr>
          <w:ilvl w:val="0"/>
          <w:numId w:val="12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É possível gerar agrupamentos através de um algoritmo e na realidade não existirem grupos?</w:t>
      </w:r>
    </w:p>
    <w:p w14:paraId="1986C30A" w14:textId="6F20D2CD" w:rsidR="002C7ABA" w:rsidRDefault="002C7ABA" w:rsidP="002C7ABA">
      <w:pPr>
        <w:rPr>
          <w:rFonts w:ascii="Calibri" w:hAnsi="Calibri"/>
          <w:sz w:val="24"/>
          <w:szCs w:val="24"/>
        </w:rPr>
      </w:pPr>
    </w:p>
    <w:p w14:paraId="1D3F2AB9" w14:textId="77777777" w:rsidR="007C42D8" w:rsidRDefault="007C42D8" w:rsidP="002C7ABA">
      <w:pPr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80ADAA6" w14:textId="77777777" w:rsidR="007C42D8" w:rsidRDefault="007C42D8" w:rsidP="002C7ABA">
      <w:pPr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012994F5" w14:textId="1B56B282" w:rsidR="00F96898" w:rsidRDefault="00F96898" w:rsidP="002C7ABA">
      <w:pPr>
        <w:rPr>
          <w:rFonts w:ascii="Calibri" w:hAnsi="Calibri"/>
          <w:sz w:val="24"/>
          <w:szCs w:val="24"/>
        </w:rPr>
      </w:pPr>
      <w:r w:rsidRPr="00B05DFB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PASSO</w:t>
      </w:r>
      <w:r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3</w:t>
      </w:r>
      <w:r w:rsidRPr="00B05DFB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>
        <w:rPr>
          <w:rFonts w:ascii="Calibri" w:hAnsi="Calibri"/>
          <w:sz w:val="24"/>
          <w:szCs w:val="24"/>
        </w:rPr>
        <w:t>Exercício prático:</w:t>
      </w:r>
    </w:p>
    <w:p w14:paraId="35FA7DF9" w14:textId="55CF41F9" w:rsidR="00F96898" w:rsidRDefault="00F96898" w:rsidP="00F96898">
      <w:pPr>
        <w:pStyle w:val="PargrafodaLista"/>
        <w:numPr>
          <w:ilvl w:val="0"/>
          <w:numId w:val="13"/>
        </w:numPr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 xml:space="preserve">Estude o material disponível em </w:t>
      </w:r>
      <w:hyperlink r:id="rId9" w:history="1">
        <w:r w:rsidRPr="0036103F">
          <w:rPr>
            <w:rStyle w:val="Hyperlink"/>
            <w:rFonts w:ascii="Calibri" w:hAnsi="Calibri"/>
            <w:sz w:val="24"/>
            <w:szCs w:val="24"/>
          </w:rPr>
          <w:t>https://machinelearningmastery.com/clustering-algorithms-with-python/</w:t>
        </w:r>
      </w:hyperlink>
      <w:r>
        <w:rPr>
          <w:rFonts w:ascii="Calibri" w:hAnsi="Calibri"/>
          <w:sz w:val="24"/>
          <w:szCs w:val="24"/>
        </w:rPr>
        <w:t xml:space="preserve"> ;</w:t>
      </w:r>
    </w:p>
    <w:p w14:paraId="548786AF" w14:textId="77777777" w:rsidR="00F96898" w:rsidRDefault="00F96898" w:rsidP="00F96898">
      <w:pPr>
        <w:pStyle w:val="PargrafodaLista"/>
        <w:numPr>
          <w:ilvl w:val="0"/>
          <w:numId w:val="13"/>
        </w:numPr>
        <w:jc w:val="both"/>
        <w:rPr>
          <w:rFonts w:ascii="Calibri" w:hAnsi="Calibri"/>
          <w:sz w:val="24"/>
          <w:szCs w:val="24"/>
        </w:rPr>
      </w:pPr>
      <w:r w:rsidRPr="00F96898">
        <w:rPr>
          <w:rFonts w:ascii="Calibri" w:hAnsi="Calibri"/>
          <w:sz w:val="24"/>
          <w:szCs w:val="24"/>
        </w:rPr>
        <w:t xml:space="preserve">Escolha </w:t>
      </w:r>
      <w:r>
        <w:rPr>
          <w:rFonts w:ascii="Calibri" w:hAnsi="Calibri"/>
          <w:sz w:val="24"/>
          <w:szCs w:val="24"/>
        </w:rPr>
        <w:t>uma</w:t>
      </w:r>
      <w:r w:rsidRPr="00F96898">
        <w:rPr>
          <w:rFonts w:ascii="Calibri" w:hAnsi="Calibri"/>
          <w:sz w:val="24"/>
          <w:szCs w:val="24"/>
        </w:rPr>
        <w:t xml:space="preserve"> base de dados para </w:t>
      </w:r>
      <w:r>
        <w:rPr>
          <w:rFonts w:ascii="Calibri" w:hAnsi="Calibri"/>
          <w:sz w:val="24"/>
          <w:szCs w:val="24"/>
        </w:rPr>
        <w:t xml:space="preserve">agrupamento (do repositório da UCI </w:t>
      </w:r>
      <w:proofErr w:type="spellStart"/>
      <w:r>
        <w:rPr>
          <w:rFonts w:ascii="Calibri" w:hAnsi="Calibri"/>
          <w:sz w:val="24"/>
          <w:szCs w:val="24"/>
        </w:rPr>
        <w:t>Datassets</w:t>
      </w:r>
      <w:proofErr w:type="spellEnd"/>
      <w:r>
        <w:rPr>
          <w:rFonts w:ascii="Calibri" w:hAnsi="Calibri"/>
          <w:sz w:val="24"/>
          <w:szCs w:val="24"/>
        </w:rPr>
        <w:t xml:space="preserve"> – </w:t>
      </w:r>
      <w:hyperlink r:id="rId10" w:history="1">
        <w:r w:rsidRPr="0036103F">
          <w:rPr>
            <w:rStyle w:val="Hyperlink"/>
            <w:rFonts w:ascii="Calibri" w:hAnsi="Calibri"/>
            <w:sz w:val="24"/>
            <w:szCs w:val="24"/>
          </w:rPr>
          <w:t>https://archive.ics.uci.edu/ml/datasets.php</w:t>
        </w:r>
      </w:hyperlink>
      <w:r>
        <w:rPr>
          <w:rFonts w:ascii="Calibri" w:hAnsi="Calibri"/>
          <w:sz w:val="24"/>
          <w:szCs w:val="24"/>
        </w:rPr>
        <w:t xml:space="preserve"> );</w:t>
      </w:r>
    </w:p>
    <w:p w14:paraId="72F82A3A" w14:textId="69E4F9F5" w:rsidR="00F96898" w:rsidRDefault="00F96898" w:rsidP="00F96898">
      <w:pPr>
        <w:pStyle w:val="PargrafodaLista"/>
        <w:numPr>
          <w:ilvl w:val="0"/>
          <w:numId w:val="13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Realize o agrupamento dos dados usando três dos algoritmos indicados no item 1);</w:t>
      </w:r>
    </w:p>
    <w:p w14:paraId="0B22D0AA" w14:textId="3651EAB1" w:rsidR="00F96898" w:rsidRPr="00F96898" w:rsidRDefault="00F96898" w:rsidP="00F96898">
      <w:pPr>
        <w:pStyle w:val="PargrafodaLista"/>
        <w:numPr>
          <w:ilvl w:val="0"/>
          <w:numId w:val="13"/>
        </w:numPr>
        <w:jc w:val="both"/>
        <w:rPr>
          <w:rFonts w:ascii="Calibri" w:hAnsi="Calibri"/>
          <w:sz w:val="24"/>
          <w:szCs w:val="24"/>
        </w:rPr>
      </w:pPr>
      <w:r>
        <w:rPr>
          <w:rFonts w:ascii="Calibri" w:hAnsi="Calibri"/>
          <w:sz w:val="24"/>
          <w:szCs w:val="24"/>
        </w:rPr>
        <w:t>Apresente os resultados (grupos formados) e analise-os usando uma métrica de avaliação de agrupamento (verificar na biblioteca).</w:t>
      </w:r>
    </w:p>
    <w:p w14:paraId="16E90179" w14:textId="0372FFB4" w:rsidR="00F96898" w:rsidRDefault="00F96898" w:rsidP="002C7ABA">
      <w:pPr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6DC8575B" w14:textId="77777777" w:rsidR="007C42D8" w:rsidRDefault="007C42D8" w:rsidP="002C7ABA">
      <w:pPr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</w:p>
    <w:p w14:paraId="5943E66D" w14:textId="1666CF40" w:rsidR="002C7ABA" w:rsidRPr="002C7ABA" w:rsidRDefault="002C7ABA" w:rsidP="002C7ABA">
      <w:pPr>
        <w:rPr>
          <w:rFonts w:ascii="Calibri" w:hAnsi="Calibri"/>
          <w:sz w:val="24"/>
          <w:szCs w:val="24"/>
        </w:rPr>
      </w:pPr>
      <w:r w:rsidRPr="00B05DFB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PASSO</w:t>
      </w:r>
      <w:r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="00F96898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4</w:t>
      </w:r>
      <w:r w:rsidRPr="00B05DFB"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:</w:t>
      </w:r>
      <w:r>
        <w:rPr>
          <w:rFonts w:asciiTheme="minorHAnsi" w:hAnsiTheme="minorHAnsi"/>
          <w:b/>
          <w:smallCaps/>
          <w:sz w:val="24"/>
          <w:szCs w:val="24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 </w:t>
      </w:r>
      <w:r>
        <w:rPr>
          <w:rFonts w:ascii="Calibri" w:hAnsi="Calibri"/>
          <w:sz w:val="24"/>
          <w:szCs w:val="24"/>
        </w:rPr>
        <w:t xml:space="preserve">Poste </w:t>
      </w:r>
      <w:r w:rsidR="00D7262A">
        <w:rPr>
          <w:rFonts w:ascii="Calibri" w:hAnsi="Calibri"/>
          <w:sz w:val="24"/>
          <w:szCs w:val="24"/>
        </w:rPr>
        <w:t>o</w:t>
      </w:r>
      <w:r>
        <w:rPr>
          <w:rFonts w:ascii="Calibri" w:hAnsi="Calibri"/>
          <w:sz w:val="24"/>
          <w:szCs w:val="24"/>
        </w:rPr>
        <w:t xml:space="preserve"> documento com as respostas no </w:t>
      </w:r>
      <w:proofErr w:type="spellStart"/>
      <w:r w:rsidR="009B2847">
        <w:rPr>
          <w:rFonts w:ascii="Calibri" w:hAnsi="Calibri"/>
          <w:sz w:val="24"/>
          <w:szCs w:val="24"/>
        </w:rPr>
        <w:t>Canvas</w:t>
      </w:r>
      <w:proofErr w:type="spellEnd"/>
      <w:r>
        <w:rPr>
          <w:rFonts w:ascii="Calibri" w:hAnsi="Calibri"/>
          <w:sz w:val="24"/>
          <w:szCs w:val="24"/>
        </w:rPr>
        <w:t>.</w:t>
      </w:r>
    </w:p>
    <w:sectPr w:rsidR="002C7ABA" w:rsidRPr="002C7ABA" w:rsidSect="00115B51">
      <w:headerReference w:type="default" r:id="rId11"/>
      <w:footerReference w:type="default" r:id="rId12"/>
      <w:pgSz w:w="11907" w:h="16840" w:code="9"/>
      <w:pgMar w:top="1701" w:right="1701" w:bottom="1701" w:left="1701" w:header="1134" w:footer="1134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EBAB43" w14:textId="77777777" w:rsidR="00E90989" w:rsidRDefault="00E90989">
      <w:r>
        <w:separator/>
      </w:r>
    </w:p>
  </w:endnote>
  <w:endnote w:type="continuationSeparator" w:id="0">
    <w:p w14:paraId="5105D08B" w14:textId="77777777" w:rsidR="00E90989" w:rsidRDefault="00E909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329AC" w14:textId="4A81091F" w:rsidR="006516DE" w:rsidRDefault="006516DE" w:rsidP="002A7B9C">
    <w:pPr>
      <w:pStyle w:val="Rodap"/>
      <w:rPr>
        <w:rFonts w:ascii="Arial" w:hAnsi="Arial"/>
      </w:rPr>
    </w:pPr>
    <w:r>
      <w:rPr>
        <w:rFonts w:ascii="Arial" w:hAnsi="Arial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CF590A" w14:textId="77777777" w:rsidR="00E90989" w:rsidRDefault="00E90989">
      <w:r>
        <w:separator/>
      </w:r>
    </w:p>
  </w:footnote>
  <w:footnote w:type="continuationSeparator" w:id="0">
    <w:p w14:paraId="2ACBBAA5" w14:textId="77777777" w:rsidR="00E90989" w:rsidRDefault="00E9098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A329A4" w14:textId="6551BD23" w:rsidR="006516DE" w:rsidRDefault="00AD5EC9">
    <w:pPr>
      <w:pStyle w:val="Cabealho"/>
      <w:tabs>
        <w:tab w:val="left" w:pos="2694"/>
      </w:tabs>
      <w:rPr>
        <w:rFonts w:ascii="Arial" w:hAnsi="Arial"/>
        <w:b/>
        <w:sz w:val="28"/>
      </w:rPr>
    </w:pPr>
    <w:r>
      <w:rPr>
        <w:rFonts w:ascii="Arial" w:hAnsi="Arial"/>
        <w:b/>
        <w:noProof/>
        <w:sz w:val="24"/>
        <w:lang w:val="en-US" w:eastAsia="en-US"/>
      </w:rPr>
      <w:drawing>
        <wp:anchor distT="0" distB="0" distL="114300" distR="114300" simplePos="0" relativeHeight="251658240" behindDoc="0" locked="0" layoutInCell="1" allowOverlap="1" wp14:anchorId="0FA329AD" wp14:editId="2EFB19DB">
          <wp:simplePos x="0" y="0"/>
          <wp:positionH relativeFrom="column">
            <wp:posOffset>-200025</wp:posOffset>
          </wp:positionH>
          <wp:positionV relativeFrom="paragraph">
            <wp:posOffset>-449580</wp:posOffset>
          </wp:positionV>
          <wp:extent cx="889000" cy="1179830"/>
          <wp:effectExtent l="0" t="0" r="6350" b="1270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CPR - logo modificad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89000" cy="117983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6516DE">
      <w:rPr>
        <w:rFonts w:ascii="Arial" w:hAnsi="Arial"/>
        <w:b/>
        <w:sz w:val="24"/>
      </w:rPr>
      <w:tab/>
    </w:r>
    <w:r w:rsidR="006516DE">
      <w:rPr>
        <w:rFonts w:ascii="Arial" w:hAnsi="Arial"/>
        <w:b/>
        <w:sz w:val="28"/>
      </w:rPr>
      <w:t>Pontifícia Universidade Católica do Paraná</w:t>
    </w:r>
  </w:p>
  <w:p w14:paraId="0FA329A6" w14:textId="3958BEC2" w:rsidR="006516DE" w:rsidRDefault="006516DE">
    <w:pPr>
      <w:pStyle w:val="Cabealho"/>
      <w:tabs>
        <w:tab w:val="left" w:pos="2694"/>
      </w:tabs>
      <w:rPr>
        <w:rFonts w:ascii="Arial" w:hAnsi="Arial"/>
        <w:sz w:val="24"/>
      </w:rPr>
    </w:pPr>
    <w:r>
      <w:rPr>
        <w:rFonts w:ascii="Arial" w:hAnsi="Arial"/>
        <w:sz w:val="24"/>
      </w:rPr>
      <w:tab/>
    </w:r>
    <w:r w:rsidR="00004B5B">
      <w:rPr>
        <w:rFonts w:ascii="Arial" w:hAnsi="Arial"/>
        <w:sz w:val="24"/>
      </w:rPr>
      <w:t>Escola Politécnica</w:t>
    </w:r>
  </w:p>
  <w:p w14:paraId="0FA329AA" w14:textId="0E1CC140" w:rsidR="006516DE" w:rsidRDefault="006516DE" w:rsidP="000931F2">
    <w:pPr>
      <w:pStyle w:val="Cabealho"/>
      <w:tabs>
        <w:tab w:val="left" w:pos="2694"/>
      </w:tabs>
      <w:rPr>
        <w:rFonts w:ascii="Arial" w:hAnsi="Arial"/>
        <w:sz w:val="24"/>
      </w:rPr>
    </w:pPr>
    <w:r>
      <w:rPr>
        <w:rFonts w:ascii="Arial" w:hAnsi="Arial"/>
        <w:sz w:val="24"/>
      </w:rPr>
      <w:tab/>
      <w:t xml:space="preserve">Disciplina: </w:t>
    </w:r>
    <w:r w:rsidR="00F96898">
      <w:rPr>
        <w:rFonts w:ascii="Arial" w:hAnsi="Arial"/>
        <w:sz w:val="24"/>
      </w:rPr>
      <w:t>Engenharia da Computação</w:t>
    </w:r>
    <w:r w:rsidR="00263855">
      <w:rPr>
        <w:rFonts w:ascii="Arial" w:hAnsi="Arial"/>
        <w:sz w:val="24"/>
      </w:rPr>
      <w:t xml:space="preserve"> (</w:t>
    </w:r>
    <w:r w:rsidR="00F96898">
      <w:rPr>
        <w:rFonts w:ascii="Arial" w:hAnsi="Arial"/>
        <w:sz w:val="24"/>
      </w:rPr>
      <w:t>EC</w:t>
    </w:r>
    <w:r w:rsidR="00263855">
      <w:rPr>
        <w:rFonts w:ascii="Arial" w:hAnsi="Arial"/>
        <w:sz w:val="24"/>
      </w:rPr>
      <w:t>)</w:t>
    </w:r>
  </w:p>
  <w:p w14:paraId="46ADF3E5" w14:textId="77777777" w:rsidR="00BD66EC" w:rsidRDefault="00BD66EC">
    <w:pPr>
      <w:pStyle w:val="Cabealho"/>
      <w:tabs>
        <w:tab w:val="left" w:pos="2552"/>
      </w:tabs>
      <w:rPr>
        <w:rFonts w:ascii="Arial" w:hAnsi="Arial"/>
        <w:sz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1B69"/>
    <w:multiLevelType w:val="hybridMultilevel"/>
    <w:tmpl w:val="A1F47ABA"/>
    <w:lvl w:ilvl="0" w:tplc="04160013">
      <w:start w:val="1"/>
      <w:numFmt w:val="upperRoman"/>
      <w:lvlText w:val="%1."/>
      <w:lvlJc w:val="right"/>
      <w:pPr>
        <w:tabs>
          <w:tab w:val="num" w:pos="728"/>
        </w:tabs>
        <w:ind w:left="728" w:hanging="18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448"/>
        </w:tabs>
        <w:ind w:left="1448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8"/>
        </w:tabs>
        <w:ind w:left="2168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8"/>
        </w:tabs>
        <w:ind w:left="2888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8"/>
        </w:tabs>
        <w:ind w:left="3608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8"/>
        </w:tabs>
        <w:ind w:left="4328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8"/>
        </w:tabs>
        <w:ind w:left="5048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8"/>
        </w:tabs>
        <w:ind w:left="5768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8"/>
        </w:tabs>
        <w:ind w:left="6488" w:hanging="180"/>
      </w:pPr>
      <w:rPr>
        <w:rFonts w:cs="Times New Roman"/>
      </w:rPr>
    </w:lvl>
  </w:abstractNum>
  <w:abstractNum w:abstractNumId="1" w15:restartNumberingAfterBreak="0">
    <w:nsid w:val="09BE7CDA"/>
    <w:multiLevelType w:val="hybridMultilevel"/>
    <w:tmpl w:val="6148A560"/>
    <w:lvl w:ilvl="0" w:tplc="556C9E88">
      <w:start w:val="1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D70731"/>
    <w:multiLevelType w:val="hybridMultilevel"/>
    <w:tmpl w:val="09F0846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6643BDC"/>
    <w:multiLevelType w:val="hybridMultilevel"/>
    <w:tmpl w:val="4FECA6A2"/>
    <w:lvl w:ilvl="0" w:tplc="0416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F712023"/>
    <w:multiLevelType w:val="hybridMultilevel"/>
    <w:tmpl w:val="6D40C78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190991"/>
    <w:multiLevelType w:val="hybridMultilevel"/>
    <w:tmpl w:val="FAF04EF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D06435"/>
    <w:multiLevelType w:val="hybridMultilevel"/>
    <w:tmpl w:val="51826216"/>
    <w:lvl w:ilvl="0" w:tplc="04160013">
      <w:start w:val="1"/>
      <w:numFmt w:val="upperRoman"/>
      <w:lvlText w:val="%1."/>
      <w:lvlJc w:val="right"/>
      <w:pPr>
        <w:tabs>
          <w:tab w:val="num" w:pos="540"/>
        </w:tabs>
        <w:ind w:left="540" w:hanging="180"/>
      </w:pPr>
      <w:rPr>
        <w:rFonts w:cs="Times New Roman"/>
      </w:rPr>
    </w:lvl>
    <w:lvl w:ilvl="1" w:tplc="04160017">
      <w:start w:val="1"/>
      <w:numFmt w:val="lowerLetter"/>
      <w:lvlText w:val="%2)"/>
      <w:lvlJc w:val="left"/>
      <w:pPr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65914782"/>
    <w:multiLevelType w:val="hybridMultilevel"/>
    <w:tmpl w:val="A0D6BD0A"/>
    <w:lvl w:ilvl="0" w:tplc="E650331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 w15:restartNumberingAfterBreak="0">
    <w:nsid w:val="6C4B3B9E"/>
    <w:multiLevelType w:val="hybridMultilevel"/>
    <w:tmpl w:val="6B9CCD5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EF7987"/>
    <w:multiLevelType w:val="hybridMultilevel"/>
    <w:tmpl w:val="B7421898"/>
    <w:lvl w:ilvl="0" w:tplc="04160013">
      <w:start w:val="1"/>
      <w:numFmt w:val="upperRoman"/>
      <w:lvlText w:val="%1."/>
      <w:lvlJc w:val="right"/>
      <w:pPr>
        <w:tabs>
          <w:tab w:val="num" w:pos="900"/>
        </w:tabs>
        <w:ind w:left="900" w:hanging="180"/>
      </w:pPr>
      <w:rPr>
        <w:rFonts w:cs="Times New Roman"/>
      </w:rPr>
    </w:lvl>
    <w:lvl w:ilvl="1" w:tplc="0416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  <w:rPr>
        <w:rFonts w:cs="Times New Roman"/>
      </w:rPr>
    </w:lvl>
  </w:abstractNum>
  <w:abstractNum w:abstractNumId="10" w15:restartNumberingAfterBreak="0">
    <w:nsid w:val="72AC0E75"/>
    <w:multiLevelType w:val="hybridMultilevel"/>
    <w:tmpl w:val="9D2C3862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9A741F2"/>
    <w:multiLevelType w:val="hybridMultilevel"/>
    <w:tmpl w:val="2EC4A2CE"/>
    <w:lvl w:ilvl="0" w:tplc="2558EAB6">
      <w:start w:val="1"/>
      <w:numFmt w:val="lowerLetter"/>
      <w:lvlText w:val="(%1)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B216214"/>
    <w:multiLevelType w:val="hybridMultilevel"/>
    <w:tmpl w:val="8B3E3B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0"/>
  </w:num>
  <w:num w:numId="3">
    <w:abstractNumId w:val="2"/>
  </w:num>
  <w:num w:numId="4">
    <w:abstractNumId w:val="7"/>
  </w:num>
  <w:num w:numId="5">
    <w:abstractNumId w:val="1"/>
  </w:num>
  <w:num w:numId="6">
    <w:abstractNumId w:val="11"/>
  </w:num>
  <w:num w:numId="7">
    <w:abstractNumId w:val="9"/>
  </w:num>
  <w:num w:numId="8">
    <w:abstractNumId w:val="0"/>
  </w:num>
  <w:num w:numId="9">
    <w:abstractNumId w:val="6"/>
  </w:num>
  <w:num w:numId="10">
    <w:abstractNumId w:val="12"/>
  </w:num>
  <w:num w:numId="11">
    <w:abstractNumId w:val="8"/>
  </w:num>
  <w:num w:numId="12">
    <w:abstractNumId w:val="4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76BF"/>
    <w:rsid w:val="00004B5B"/>
    <w:rsid w:val="00081BF7"/>
    <w:rsid w:val="000931F2"/>
    <w:rsid w:val="000B34E9"/>
    <w:rsid w:val="000D1BBB"/>
    <w:rsid w:val="00115B51"/>
    <w:rsid w:val="001170D5"/>
    <w:rsid w:val="001366A6"/>
    <w:rsid w:val="00143FFE"/>
    <w:rsid w:val="001444CA"/>
    <w:rsid w:val="001461B1"/>
    <w:rsid w:val="0016567F"/>
    <w:rsid w:val="0017496D"/>
    <w:rsid w:val="00192C81"/>
    <w:rsid w:val="001B76C9"/>
    <w:rsid w:val="001D739E"/>
    <w:rsid w:val="001F637B"/>
    <w:rsid w:val="00210951"/>
    <w:rsid w:val="00211D19"/>
    <w:rsid w:val="00262072"/>
    <w:rsid w:val="00263855"/>
    <w:rsid w:val="00263A54"/>
    <w:rsid w:val="00264659"/>
    <w:rsid w:val="00271808"/>
    <w:rsid w:val="002816A5"/>
    <w:rsid w:val="002951E6"/>
    <w:rsid w:val="002A45FD"/>
    <w:rsid w:val="002A52CD"/>
    <w:rsid w:val="002A6340"/>
    <w:rsid w:val="002A7B9C"/>
    <w:rsid w:val="002C2871"/>
    <w:rsid w:val="002C7ABA"/>
    <w:rsid w:val="002D5AFC"/>
    <w:rsid w:val="002E6D09"/>
    <w:rsid w:val="002E70C7"/>
    <w:rsid w:val="002F02BB"/>
    <w:rsid w:val="003425D3"/>
    <w:rsid w:val="003471AE"/>
    <w:rsid w:val="00360943"/>
    <w:rsid w:val="00380F21"/>
    <w:rsid w:val="0039623C"/>
    <w:rsid w:val="003B3603"/>
    <w:rsid w:val="003B6391"/>
    <w:rsid w:val="003C50EA"/>
    <w:rsid w:val="003D1B1D"/>
    <w:rsid w:val="003D47DB"/>
    <w:rsid w:val="003E7458"/>
    <w:rsid w:val="004017CA"/>
    <w:rsid w:val="00413864"/>
    <w:rsid w:val="00414C68"/>
    <w:rsid w:val="00424D0C"/>
    <w:rsid w:val="00447EE5"/>
    <w:rsid w:val="004664EE"/>
    <w:rsid w:val="00473090"/>
    <w:rsid w:val="00476FA1"/>
    <w:rsid w:val="004A453A"/>
    <w:rsid w:val="004B178D"/>
    <w:rsid w:val="004B3930"/>
    <w:rsid w:val="004C3381"/>
    <w:rsid w:val="004C345F"/>
    <w:rsid w:val="004D1304"/>
    <w:rsid w:val="004D3164"/>
    <w:rsid w:val="004D57FD"/>
    <w:rsid w:val="00531BF6"/>
    <w:rsid w:val="0053592F"/>
    <w:rsid w:val="00566659"/>
    <w:rsid w:val="0057061B"/>
    <w:rsid w:val="00585401"/>
    <w:rsid w:val="00595C3D"/>
    <w:rsid w:val="005B74D7"/>
    <w:rsid w:val="005D1342"/>
    <w:rsid w:val="005D4F4E"/>
    <w:rsid w:val="005E4228"/>
    <w:rsid w:val="005F3E07"/>
    <w:rsid w:val="005F7950"/>
    <w:rsid w:val="0061040C"/>
    <w:rsid w:val="00616310"/>
    <w:rsid w:val="00621545"/>
    <w:rsid w:val="00633226"/>
    <w:rsid w:val="006516DE"/>
    <w:rsid w:val="006705A2"/>
    <w:rsid w:val="00693FEA"/>
    <w:rsid w:val="006967E6"/>
    <w:rsid w:val="006B5673"/>
    <w:rsid w:val="006C11B3"/>
    <w:rsid w:val="006C4DFD"/>
    <w:rsid w:val="006D5522"/>
    <w:rsid w:val="007119A3"/>
    <w:rsid w:val="007223D7"/>
    <w:rsid w:val="00764853"/>
    <w:rsid w:val="007867C4"/>
    <w:rsid w:val="007870DF"/>
    <w:rsid w:val="00790143"/>
    <w:rsid w:val="00791CA1"/>
    <w:rsid w:val="00792D8B"/>
    <w:rsid w:val="007969F6"/>
    <w:rsid w:val="007C3FA3"/>
    <w:rsid w:val="007C42D8"/>
    <w:rsid w:val="007F1EA5"/>
    <w:rsid w:val="007F3963"/>
    <w:rsid w:val="0081740F"/>
    <w:rsid w:val="008506F3"/>
    <w:rsid w:val="0085454C"/>
    <w:rsid w:val="00890125"/>
    <w:rsid w:val="008C0D9B"/>
    <w:rsid w:val="008E76F0"/>
    <w:rsid w:val="008F0FD9"/>
    <w:rsid w:val="008F4A3C"/>
    <w:rsid w:val="0090173B"/>
    <w:rsid w:val="0090549A"/>
    <w:rsid w:val="0091408E"/>
    <w:rsid w:val="009221A3"/>
    <w:rsid w:val="009274D6"/>
    <w:rsid w:val="00936857"/>
    <w:rsid w:val="00937450"/>
    <w:rsid w:val="00946DF8"/>
    <w:rsid w:val="00993BCD"/>
    <w:rsid w:val="009B2847"/>
    <w:rsid w:val="009B6D7E"/>
    <w:rsid w:val="009D197F"/>
    <w:rsid w:val="009D286B"/>
    <w:rsid w:val="009D4D0D"/>
    <w:rsid w:val="009E213E"/>
    <w:rsid w:val="009F73F5"/>
    <w:rsid w:val="00A06D79"/>
    <w:rsid w:val="00A07B1A"/>
    <w:rsid w:val="00A31CF1"/>
    <w:rsid w:val="00A334FB"/>
    <w:rsid w:val="00A34B8C"/>
    <w:rsid w:val="00A412C4"/>
    <w:rsid w:val="00A43572"/>
    <w:rsid w:val="00A55A20"/>
    <w:rsid w:val="00A75C48"/>
    <w:rsid w:val="00A936BB"/>
    <w:rsid w:val="00A97215"/>
    <w:rsid w:val="00AA647B"/>
    <w:rsid w:val="00AB0B3D"/>
    <w:rsid w:val="00AB2B25"/>
    <w:rsid w:val="00AC10AB"/>
    <w:rsid w:val="00AC343A"/>
    <w:rsid w:val="00AD54DC"/>
    <w:rsid w:val="00AD5EC9"/>
    <w:rsid w:val="00AF2807"/>
    <w:rsid w:val="00B05DFB"/>
    <w:rsid w:val="00B0652C"/>
    <w:rsid w:val="00B12A0A"/>
    <w:rsid w:val="00B36C18"/>
    <w:rsid w:val="00B814A9"/>
    <w:rsid w:val="00B869A6"/>
    <w:rsid w:val="00B93ED1"/>
    <w:rsid w:val="00BD66EC"/>
    <w:rsid w:val="00BE7A81"/>
    <w:rsid w:val="00BF00E8"/>
    <w:rsid w:val="00BF276A"/>
    <w:rsid w:val="00C05B33"/>
    <w:rsid w:val="00C12646"/>
    <w:rsid w:val="00C205E2"/>
    <w:rsid w:val="00C321E9"/>
    <w:rsid w:val="00C45B13"/>
    <w:rsid w:val="00C820E7"/>
    <w:rsid w:val="00C9593D"/>
    <w:rsid w:val="00CA78D3"/>
    <w:rsid w:val="00CB3D4C"/>
    <w:rsid w:val="00CE310B"/>
    <w:rsid w:val="00CE4C27"/>
    <w:rsid w:val="00CF352F"/>
    <w:rsid w:val="00D176BF"/>
    <w:rsid w:val="00D25505"/>
    <w:rsid w:val="00D576D8"/>
    <w:rsid w:val="00D615D5"/>
    <w:rsid w:val="00D7262A"/>
    <w:rsid w:val="00D86006"/>
    <w:rsid w:val="00DB3908"/>
    <w:rsid w:val="00DB3A30"/>
    <w:rsid w:val="00DB3B9F"/>
    <w:rsid w:val="00DB6103"/>
    <w:rsid w:val="00DD4CEA"/>
    <w:rsid w:val="00DD62A1"/>
    <w:rsid w:val="00DE7E61"/>
    <w:rsid w:val="00E1173E"/>
    <w:rsid w:val="00E15EA6"/>
    <w:rsid w:val="00E2185E"/>
    <w:rsid w:val="00E26AAF"/>
    <w:rsid w:val="00E44C7B"/>
    <w:rsid w:val="00E53620"/>
    <w:rsid w:val="00E54580"/>
    <w:rsid w:val="00E55E61"/>
    <w:rsid w:val="00E6242A"/>
    <w:rsid w:val="00E70257"/>
    <w:rsid w:val="00E70D1A"/>
    <w:rsid w:val="00E836B3"/>
    <w:rsid w:val="00E90989"/>
    <w:rsid w:val="00EA1743"/>
    <w:rsid w:val="00EA4044"/>
    <w:rsid w:val="00EC04F9"/>
    <w:rsid w:val="00EC34D5"/>
    <w:rsid w:val="00EE2948"/>
    <w:rsid w:val="00EE7D13"/>
    <w:rsid w:val="00EF3529"/>
    <w:rsid w:val="00F047AF"/>
    <w:rsid w:val="00F23486"/>
    <w:rsid w:val="00F31669"/>
    <w:rsid w:val="00F52447"/>
    <w:rsid w:val="00F5491E"/>
    <w:rsid w:val="00F56A6F"/>
    <w:rsid w:val="00F62EEE"/>
    <w:rsid w:val="00F6658D"/>
    <w:rsid w:val="00F800CB"/>
    <w:rsid w:val="00F91AED"/>
    <w:rsid w:val="00F9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0FA32954"/>
  <w15:docId w15:val="{D24AA31E-E958-4642-8AAD-E7725E8266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B51"/>
    <w:rPr>
      <w:lang w:val="pt-BR" w:eastAsia="pt-BR"/>
    </w:rPr>
  </w:style>
  <w:style w:type="paragraph" w:styleId="Ttulo1">
    <w:name w:val="heading 1"/>
    <w:basedOn w:val="Normal"/>
    <w:next w:val="Normal"/>
    <w:qFormat/>
    <w:rsid w:val="00115B51"/>
    <w:pPr>
      <w:keepNext/>
      <w:jc w:val="both"/>
      <w:outlineLvl w:val="0"/>
    </w:pPr>
    <w:rPr>
      <w:i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rsid w:val="00115B51"/>
    <w:pPr>
      <w:tabs>
        <w:tab w:val="center" w:pos="4419"/>
        <w:tab w:val="right" w:pos="8838"/>
      </w:tabs>
    </w:pPr>
  </w:style>
  <w:style w:type="paragraph" w:styleId="Rodap">
    <w:name w:val="footer"/>
    <w:basedOn w:val="Normal"/>
    <w:rsid w:val="00115B51"/>
    <w:pPr>
      <w:tabs>
        <w:tab w:val="center" w:pos="4419"/>
        <w:tab w:val="right" w:pos="8838"/>
      </w:tabs>
    </w:pPr>
  </w:style>
  <w:style w:type="character" w:styleId="Hyperlink">
    <w:name w:val="Hyperlink"/>
    <w:basedOn w:val="Fontepargpadro"/>
    <w:rsid w:val="00115B51"/>
    <w:rPr>
      <w:color w:val="0000FF"/>
      <w:u w:val="single"/>
    </w:rPr>
  </w:style>
  <w:style w:type="character" w:styleId="HiperlinkVisitado">
    <w:name w:val="FollowedHyperlink"/>
    <w:basedOn w:val="Fontepargpadro"/>
    <w:rsid w:val="00115B51"/>
    <w:rPr>
      <w:color w:val="800080"/>
      <w:u w:val="single"/>
    </w:rPr>
  </w:style>
  <w:style w:type="paragraph" w:styleId="Ttulo">
    <w:name w:val="Title"/>
    <w:basedOn w:val="Normal"/>
    <w:qFormat/>
    <w:rsid w:val="00115B51"/>
    <w:pPr>
      <w:jc w:val="center"/>
    </w:pPr>
    <w:rPr>
      <w:b/>
      <w:sz w:val="24"/>
      <w:lang w:val="en-US"/>
    </w:rPr>
  </w:style>
  <w:style w:type="paragraph" w:styleId="Subttulo">
    <w:name w:val="Subtitle"/>
    <w:basedOn w:val="Normal"/>
    <w:qFormat/>
    <w:rsid w:val="00115B51"/>
    <w:pPr>
      <w:jc w:val="right"/>
    </w:pPr>
    <w:rPr>
      <w:sz w:val="24"/>
    </w:rPr>
  </w:style>
  <w:style w:type="table" w:styleId="Tabelacomgrade">
    <w:name w:val="Table Grid"/>
    <w:basedOn w:val="Tabelanormal"/>
    <w:uiPriority w:val="59"/>
    <w:rsid w:val="00D615D5"/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orpodetexto">
    <w:name w:val="Body Text"/>
    <w:basedOn w:val="Normal"/>
    <w:link w:val="CorpodetextoChar"/>
    <w:rsid w:val="00D615D5"/>
    <w:pPr>
      <w:spacing w:after="120"/>
    </w:pPr>
    <w:rPr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D615D5"/>
    <w:rPr>
      <w:sz w:val="24"/>
      <w:szCs w:val="24"/>
      <w:lang w:val="pt-BR"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4B5B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4B5B"/>
    <w:rPr>
      <w:rFonts w:ascii="Tahoma" w:hAnsi="Tahoma" w:cs="Tahoma"/>
      <w:sz w:val="16"/>
      <w:szCs w:val="16"/>
      <w:lang w:val="pt-BR" w:eastAsia="pt-BR"/>
    </w:rPr>
  </w:style>
  <w:style w:type="paragraph" w:styleId="PargrafodaLista">
    <w:name w:val="List Paragraph"/>
    <w:basedOn w:val="Normal"/>
    <w:uiPriority w:val="99"/>
    <w:qFormat/>
    <w:rsid w:val="0057061B"/>
    <w:pPr>
      <w:ind w:left="720"/>
      <w:contextualSpacing/>
    </w:pPr>
  </w:style>
  <w:style w:type="paragraph" w:styleId="TextosemFormatao">
    <w:name w:val="Plain Text"/>
    <w:basedOn w:val="Normal"/>
    <w:link w:val="TextosemFormataoChar"/>
    <w:uiPriority w:val="99"/>
    <w:unhideWhenUsed/>
    <w:rsid w:val="00DB3A30"/>
    <w:rPr>
      <w:rFonts w:ascii="Consolas" w:eastAsiaTheme="minorHAnsi" w:hAnsi="Consolas" w:cstheme="minorBidi"/>
      <w:sz w:val="21"/>
      <w:szCs w:val="21"/>
      <w:lang w:eastAsia="en-US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DB3A30"/>
    <w:rPr>
      <w:rFonts w:ascii="Consolas" w:eastAsiaTheme="minorHAnsi" w:hAnsi="Consolas" w:cstheme="minorBidi"/>
      <w:sz w:val="21"/>
      <w:szCs w:val="21"/>
      <w:lang w:val="pt-BR" w:eastAsia="en-US"/>
    </w:rPr>
  </w:style>
  <w:style w:type="character" w:customStyle="1" w:styleId="heading">
    <w:name w:val="heading"/>
    <w:basedOn w:val="Fontepargpadro"/>
    <w:rsid w:val="00CB3D4C"/>
  </w:style>
  <w:style w:type="character" w:customStyle="1" w:styleId="normaltextrun">
    <w:name w:val="normaltextrun"/>
    <w:basedOn w:val="Fontepargpadro"/>
    <w:uiPriority w:val="99"/>
    <w:rsid w:val="003B3603"/>
    <w:rPr>
      <w:rFonts w:cs="Times New Roman"/>
    </w:rPr>
  </w:style>
  <w:style w:type="paragraph" w:customStyle="1" w:styleId="AAA">
    <w:name w:val="AAA"/>
    <w:basedOn w:val="Normal"/>
    <w:rsid w:val="00D25505"/>
    <w:pPr>
      <w:jc w:val="both"/>
    </w:pPr>
    <w:rPr>
      <w:rFonts w:ascii="Calibri" w:hAnsi="Calibri"/>
      <w:color w:val="404040"/>
    </w:rPr>
  </w:style>
  <w:style w:type="character" w:styleId="MenoPendente">
    <w:name w:val="Unresolved Mention"/>
    <w:basedOn w:val="Fontepargpadro"/>
    <w:uiPriority w:val="99"/>
    <w:semiHidden/>
    <w:unhideWhenUsed/>
    <w:rsid w:val="00A93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166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49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22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9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23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323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637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3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ntegrada.minhabiblioteca.com.br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pucpr.br/biblioteca/biblioteca-online/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rchive.ics.uci.edu/ml/datasets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machinelearningmastery.com/clustering-algorithms-with-python/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rquivos%20de%20Programas\Microsoft%20Office\Modelos\Carta%20PPGI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Carta PPGIA</Template>
  <TotalTime>8</TotalTime>
  <Pages>2</Pages>
  <Words>335</Words>
  <Characters>1812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Curitiba, 08 de janeiro de 1999</vt:lpstr>
      <vt:lpstr>Curitiba, 08 de janeiro de 1999</vt:lpstr>
    </vt:vector>
  </TitlesOfParts>
  <Company>PUC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Curitiba, 08 de janeiro de 1999</dc:title>
  <dc:creator>DPD</dc:creator>
  <cp:lastModifiedBy>JULIO CESAR NIEVOLA</cp:lastModifiedBy>
  <cp:revision>3</cp:revision>
  <cp:lastPrinted>2020-05-05T02:06:00Z</cp:lastPrinted>
  <dcterms:created xsi:type="dcterms:W3CDTF">2022-11-10T14:05:00Z</dcterms:created>
  <dcterms:modified xsi:type="dcterms:W3CDTF">2022-11-10T14:14:00Z</dcterms:modified>
</cp:coreProperties>
</file>